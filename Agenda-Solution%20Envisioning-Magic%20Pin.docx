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documenttasks/documenttasks1.xml" ContentType="application/vnd.ms-office.documenttask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F008" w14:textId="1F7B69F8" w:rsidR="004E1898" w:rsidRPr="000A424A" w:rsidRDefault="00642B91" w:rsidP="006E795E">
      <w:pPr>
        <w:rPr>
          <w:rFonts w:asciiTheme="minorHAnsi" w:eastAsia="Segoe UI" w:hAnsiTheme="minorHAnsi" w:cstheme="minorHAnsi"/>
          <w:color w:val="767171" w:themeColor="background2" w:themeShade="80"/>
          <w:sz w:val="22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9D0232" wp14:editId="206463CC">
            <wp:simplePos x="0" y="0"/>
            <wp:positionH relativeFrom="margin">
              <wp:align>center</wp:align>
            </wp:positionH>
            <wp:positionV relativeFrom="margin">
              <wp:posOffset>-279400</wp:posOffset>
            </wp:positionV>
            <wp:extent cx="9696450" cy="3029585"/>
            <wp:effectExtent l="19050" t="19050" r="19050" b="18415"/>
            <wp:wrapSquare wrapText="bothSides"/>
            <wp:docPr id="14952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30295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Light"/>
        <w:tblW w:w="15310" w:type="dxa"/>
        <w:tblInd w:w="-431" w:type="dxa"/>
        <w:tblLook w:val="04A0" w:firstRow="1" w:lastRow="0" w:firstColumn="1" w:lastColumn="0" w:noHBand="0" w:noVBand="1"/>
      </w:tblPr>
      <w:tblGrid>
        <w:gridCol w:w="2269"/>
        <w:gridCol w:w="3079"/>
        <w:gridCol w:w="4717"/>
        <w:gridCol w:w="5245"/>
      </w:tblGrid>
      <w:tr w:rsidR="00642B91" w:rsidRPr="000A424A" w14:paraId="0AFFB3EE" w14:textId="77777777" w:rsidTr="006E795E">
        <w:trPr>
          <w:trHeight w:val="300"/>
        </w:trPr>
        <w:tc>
          <w:tcPr>
            <w:tcW w:w="15310" w:type="dxa"/>
            <w:gridSpan w:val="4"/>
            <w:shd w:val="clear" w:color="auto" w:fill="auto"/>
          </w:tcPr>
          <w:p>
            <w:r>
              <w:t>Customer Name: Magic Pin</w:t>
              <w:br/>
              <w:t>Date: 02-Apr-2025</w:t>
              <w:br/>
              <w:t>Location: Microsoft Innovation Hub, Bengaluru</w:t>
              <w:br/>
              <w:t>Engagement Type: Solution Envisioning</w:t>
            </w:r>
          </w:p>
        </w:tc>
      </w:tr>
      <w:tr w:rsidR="00E90841" w:rsidRPr="000A424A" w14:paraId="5C48A420" w14:textId="109EC743" w:rsidTr="00D57FD4">
        <w:trPr>
          <w:trHeight w:val="300"/>
        </w:trPr>
        <w:tc>
          <w:tcPr>
            <w:tcW w:w="15310" w:type="dxa"/>
            <w:gridSpan w:val="4"/>
            <w:shd w:val="clear" w:color="auto" w:fill="FBE5FC"/>
          </w:tcPr>
          <w:p w14:paraId="364F2268" w14:textId="3307BBEC" w:rsidR="00E90841" w:rsidRPr="00D57FD4" w:rsidRDefault="00E90841" w:rsidP="00D57FD4">
            <w:pPr>
              <w:pStyle w:val="ListParagraph"/>
              <w:ind w:left="367"/>
              <w:jc w:val="center"/>
              <w:rPr>
                <w:rFonts w:asciiTheme="minorHAnsi" w:hAnsiTheme="minorHAnsi" w:cstheme="minorHAnsi"/>
                <w:b/>
                <w:bCs/>
                <w:color w:val="E7E6E6" w:themeColor="background2"/>
                <w:sz w:val="28"/>
                <w:szCs w:val="28"/>
              </w:rPr>
            </w:pPr>
            <w:r w:rsidRPr="00D57FD4"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8"/>
                <w:szCs w:val="28"/>
              </w:rPr>
              <w:t>Agenda</w:t>
            </w:r>
          </w:p>
        </w:tc>
      </w:tr>
      <w:tr w:rsidR="00B96DAA" w:rsidRPr="000A424A" w14:paraId="56F6438E" w14:textId="77777777" w:rsidTr="001307D3">
        <w:trPr>
          <w:trHeight w:val="300"/>
        </w:trPr>
        <w:tc>
          <w:tcPr>
            <w:tcW w:w="2269" w:type="dxa"/>
          </w:tcPr>
          <w:p w14:paraId="171163C3" w14:textId="35F9386C" w:rsidR="00E90841" w:rsidRPr="000A424A" w:rsidRDefault="00E90841" w:rsidP="00E90841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0A424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Time (IST)</w:t>
            </w:r>
          </w:p>
        </w:tc>
        <w:tc>
          <w:tcPr>
            <w:tcW w:w="3079" w:type="dxa"/>
          </w:tcPr>
          <w:p w14:paraId="112CDD2D" w14:textId="34F6450D" w:rsidR="00E90841" w:rsidRPr="000A424A" w:rsidRDefault="00E90841" w:rsidP="00E90841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0A424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Speaker</w:t>
            </w:r>
          </w:p>
        </w:tc>
        <w:tc>
          <w:tcPr>
            <w:tcW w:w="4717" w:type="dxa"/>
          </w:tcPr>
          <w:p w14:paraId="012DB6B5" w14:textId="66C3D7F1" w:rsidR="00E90841" w:rsidRPr="000A424A" w:rsidRDefault="00E90841" w:rsidP="00E4143F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E4143F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Topic</w:t>
            </w:r>
          </w:p>
        </w:tc>
        <w:tc>
          <w:tcPr>
            <w:tcW w:w="5245" w:type="dxa"/>
          </w:tcPr>
          <w:p w14:paraId="51C6E970" w14:textId="024018B0" w:rsidR="00E90841" w:rsidRPr="000A424A" w:rsidRDefault="00E90841" w:rsidP="00E4143F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0A424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Description</w:t>
            </w:r>
          </w:p>
        </w:tc>
      </w:tr>
      <w:tr w:rsidR="00B96DAA" w:rsidRPr="000A424A" w14:paraId="00270857" w14:textId="77777777" w:rsidTr="001307D3">
        <w:trPr>
          <w:trHeight w:val="300"/>
        </w:trPr>
        <w:tc>
          <w:tcPr>
            <w:tcW w:w="2269" w:type="dxa"/>
          </w:tcPr>
          <w:p w14:paraId="6206634E" w14:textId="5866282D" w:rsidR="008E01E5" w:rsidRPr="000A424A" w:rsidRDefault="008E01E5" w:rsidP="5A986788">
            <w:pPr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3079" w:type="dxa"/>
          </w:tcPr>
          <w:p w14:paraId="2A1C9868" w14:textId="3060EE9B" w:rsidR="009839E8" w:rsidRPr="000A424A" w:rsidRDefault="009839E8" w:rsidP="008E01E5">
            <w:pPr>
              <w:rPr>
                <w:rFonts w:asciiTheme="minorHAnsi" w:hAnsiTheme="minorHAnsi" w:cstheme="minorHAnsi"/>
                <w:bCs/>
                <w:color w:val="0070C0"/>
                <w:sz w:val="22"/>
                <w:szCs w:val="22"/>
              </w:rPr>
            </w:pPr>
          </w:p>
        </w:tc>
        <w:tc>
          <w:tcPr>
            <w:tcW w:w="4717" w:type="dxa"/>
          </w:tcPr>
          <w:p w14:paraId="260F84EE" w14:textId="07A307C6" w:rsidR="008E01E5" w:rsidRPr="000A424A" w:rsidRDefault="008E01E5" w:rsidP="008E01E5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3C6B6C50" w14:textId="26C7CEA9" w:rsidR="00F24A5C" w:rsidRPr="000A424A" w:rsidRDefault="00F24A5C" w:rsidP="00B9518D">
            <w:pPr>
              <w:ind w:left="7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</w:p>
        </w:tc>
      </w:tr>
      <w:tr>
        <w:tc>
          <w:tcPr>
            <w:tcW w:type="dxa" w:w="2269"/>
          </w:tcPr>
          <w:p>
            <w:r>
              <w:t>10:00 AM – 10:15 AM</w:t>
            </w:r>
          </w:p>
        </w:tc>
        <w:tc>
          <w:tcPr>
            <w:tcW w:type="dxa" w:w="3079"/>
          </w:tcPr>
          <w:p>
            <w:r>
              <w:t>Moderator</w:t>
            </w:r>
          </w:p>
        </w:tc>
        <w:tc>
          <w:tcPr>
            <w:tcW w:type="dxa" w:w="4717"/>
          </w:tcPr>
          <w:p>
            <w:r>
              <w:t>Welcome &amp; Introductions</w:t>
            </w:r>
          </w:p>
        </w:tc>
        <w:tc>
          <w:tcPr>
            <w:tcW w:type="dxa" w:w="5245"/>
          </w:tcPr>
          <w:p>
            <w:r>
              <w:t>Welcome Magic Pin attendees. Introduction to the Microsoft team and overview of the session agenda.</w:t>
            </w:r>
          </w:p>
        </w:tc>
      </w:tr>
      <w:tr>
        <w:tc>
          <w:tcPr>
            <w:tcW w:type="dxa" w:w="2269"/>
          </w:tcPr>
          <w:p>
            <w:r>
              <w:t>10:15 AM – 11:15 AM</w:t>
            </w:r>
          </w:p>
        </w:tc>
        <w:tc>
          <w:tcPr>
            <w:tcW w:type="dxa" w:w="3079"/>
          </w:tcPr>
          <w:p>
            <w:r>
              <w:t>Srinivasa Sivakumar [Senior Industry Advisor for Retail]</w:t>
            </w:r>
          </w:p>
        </w:tc>
        <w:tc>
          <w:tcPr>
            <w:tcW w:type="dxa" w:w="4717"/>
          </w:tcPr>
          <w:p>
            <w:r>
              <w:t>Industry Insights on AI in Retail</w:t>
            </w:r>
          </w:p>
        </w:tc>
        <w:tc>
          <w:tcPr>
            <w:tcW w:type="dxa" w:w="5245"/>
          </w:tcPr>
          <w:p>
            <w:r>
              <w:t>Explore trends and advancements in AI within the retail domain. Showcase how Microsoft is helping customers in this space, including AI-powered customer engagement, inventory optimization, and demand forecasting.</w:t>
            </w:r>
          </w:p>
        </w:tc>
      </w:tr>
      <w:tr>
        <w:tc>
          <w:tcPr>
            <w:tcW w:type="dxa" w:w="2269"/>
          </w:tcPr>
          <w:p>
            <w:r>
              <w:t>11:15 AM – 11:30 AM</w:t>
            </w:r>
          </w:p>
        </w:tc>
        <w:tc>
          <w:tcPr>
            <w:tcW w:type="dxa" w:w="3079"/>
          </w:tcPr>
          <w:p>
            <w:r>
              <w:t>Break</w:t>
            </w:r>
          </w:p>
        </w:tc>
        <w:tc>
          <w:tcPr>
            <w:tcW w:type="dxa" w:w="4717"/>
          </w:tcPr>
          <w:p>
            <w:r/>
          </w:p>
        </w:tc>
        <w:tc>
          <w:tcPr>
            <w:tcW w:type="dxa" w:w="5245"/>
          </w:tcPr>
          <w:p>
            <w:r>
              <w:t>Refreshment break for attendees.</w:t>
            </w:r>
          </w:p>
        </w:tc>
      </w:tr>
      <w:tr>
        <w:tc>
          <w:tcPr>
            <w:tcW w:type="dxa" w:w="2269"/>
          </w:tcPr>
          <w:p>
            <w:r>
              <w:t>11:30 AM – 12:30 PM</w:t>
            </w:r>
          </w:p>
        </w:tc>
        <w:tc>
          <w:tcPr>
            <w:tcW w:type="dxa" w:w="3079"/>
          </w:tcPr>
          <w:p>
            <w:r>
              <w:t>Srikantan Sankaran [Sr. Technical Architect]</w:t>
            </w:r>
          </w:p>
        </w:tc>
        <w:tc>
          <w:tcPr>
            <w:tcW w:type="dxa" w:w="4717"/>
          </w:tcPr>
          <w:p>
            <w:r>
              <w:t>Technology Showcase: Latest Advancements in Generative AI</w:t>
            </w:r>
          </w:p>
        </w:tc>
        <w:tc>
          <w:tcPr>
            <w:tcW w:type="dxa" w:w="5245"/>
          </w:tcPr>
          <w:p>
            <w:r>
              <w:t>Highlight the latest advancements in Generative AI, including Azure OpenAI, Prompt Flow, Semantic Kernel, and orchestration frameworks. Demonstrate real-world applications and capabilities of Generative AI.</w:t>
            </w:r>
          </w:p>
        </w:tc>
      </w:tr>
      <w:tr>
        <w:tc>
          <w:tcPr>
            <w:tcW w:type="dxa" w:w="2269"/>
          </w:tcPr>
          <w:p>
            <w:r>
              <w:t>12:30 PM – 1:30 PM</w:t>
            </w:r>
          </w:p>
        </w:tc>
        <w:tc>
          <w:tcPr>
            <w:tcW w:type="dxa" w:w="3079"/>
          </w:tcPr>
          <w:p>
            <w:r>
              <w:t>Lunch Break</w:t>
            </w:r>
          </w:p>
        </w:tc>
        <w:tc>
          <w:tcPr>
            <w:tcW w:type="dxa" w:w="4717"/>
          </w:tcPr>
          <w:p>
            <w:r/>
          </w:p>
        </w:tc>
        <w:tc>
          <w:tcPr>
            <w:tcW w:type="dxa" w:w="5245"/>
          </w:tcPr>
          <w:p>
            <w:r>
              <w:t>Lunch break for attendees.</w:t>
            </w:r>
          </w:p>
        </w:tc>
      </w:tr>
      <w:tr>
        <w:tc>
          <w:tcPr>
            <w:tcW w:type="dxa" w:w="2269"/>
          </w:tcPr>
          <w:p>
            <w:r>
              <w:t>1:30 PM – 2:30 PM</w:t>
            </w:r>
          </w:p>
        </w:tc>
        <w:tc>
          <w:tcPr>
            <w:tcW w:type="dxa" w:w="3079"/>
          </w:tcPr>
          <w:p>
            <w:r>
              <w:t>Srikantan Sankaran [Sr. Technical Architect]</w:t>
            </w:r>
          </w:p>
        </w:tc>
        <w:tc>
          <w:tcPr>
            <w:tcW w:type="dxa" w:w="4717"/>
          </w:tcPr>
          <w:p>
            <w:r>
              <w:t>Demonstrations of Generative AI Capabilities</w:t>
            </w:r>
          </w:p>
        </w:tc>
        <w:tc>
          <w:tcPr>
            <w:tcW w:type="dxa" w:w="5245"/>
          </w:tcPr>
          <w:p>
            <w:r>
              <w:t>Provide hands-on demonstrations of Generative AI capabilities, showcasing use cases such as voice-enabled bots, AI-driven operational efficiency, and real-time guidance for delivery agents.</w:t>
            </w:r>
          </w:p>
        </w:tc>
      </w:tr>
      <w:tr>
        <w:tc>
          <w:tcPr>
            <w:tcW w:type="dxa" w:w="2269"/>
          </w:tcPr>
          <w:p>
            <w:r>
              <w:t>2:30 PM – 2:45 PM</w:t>
            </w:r>
          </w:p>
        </w:tc>
        <w:tc>
          <w:tcPr>
            <w:tcW w:type="dxa" w:w="3079"/>
          </w:tcPr>
          <w:p>
            <w:r>
              <w:t>Magic Pin and Microsoft Team</w:t>
            </w:r>
          </w:p>
        </w:tc>
        <w:tc>
          <w:tcPr>
            <w:tcW w:type="dxa" w:w="4717"/>
          </w:tcPr>
          <w:p>
            <w:r>
              <w:t>Wrap-up &amp; Discuss Next Steps</w:t>
            </w:r>
          </w:p>
        </w:tc>
        <w:tc>
          <w:tcPr>
            <w:tcW w:type="dxa" w:w="5245"/>
          </w:tcPr>
          <w:p>
            <w:r>
              <w:t>Summarize key takeaways from the session and discuss next steps for collaboration.</w:t>
            </w:r>
          </w:p>
        </w:tc>
      </w:tr>
    </w:tbl>
    <w:p w14:paraId="584D61EE" w14:textId="4462612D" w:rsidR="00640171" w:rsidRPr="000A424A" w:rsidRDefault="00640171" w:rsidP="0084154F">
      <w:pPr>
        <w:rPr>
          <w:rFonts w:asciiTheme="minorHAnsi" w:hAnsiTheme="minorHAnsi" w:cstheme="minorHAnsi"/>
          <w:sz w:val="22"/>
          <w:szCs w:val="22"/>
        </w:rPr>
      </w:pPr>
    </w:p>
    <w:sectPr w:rsidR="00640171" w:rsidRPr="000A424A" w:rsidSect="005D2CD7">
      <w:footerReference w:type="default" r:id="rId13"/>
      <w:pgSz w:w="15840" w:h="12240" w:orient="landscape" w:code="1"/>
      <w:pgMar w:top="720" w:right="720" w:bottom="720" w:left="720" w:header="288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3B212" w14:textId="77777777" w:rsidR="00880FC7" w:rsidRDefault="00880FC7" w:rsidP="00FF4DBB">
      <w:r>
        <w:separator/>
      </w:r>
    </w:p>
  </w:endnote>
  <w:endnote w:type="continuationSeparator" w:id="0">
    <w:p w14:paraId="2DAE9A89" w14:textId="77777777" w:rsidR="00880FC7" w:rsidRDefault="00880FC7" w:rsidP="00FF4DBB">
      <w:r>
        <w:continuationSeparator/>
      </w:r>
    </w:p>
  </w:endnote>
  <w:endnote w:type="continuationNotice" w:id="1">
    <w:p w14:paraId="15FA9EC7" w14:textId="77777777" w:rsidR="00880FC7" w:rsidRDefault="00880FC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MinchoE">
    <w:charset w:val="80"/>
    <w:family w:val="roman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Pro Light"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Pro-Light">
    <w:altName w:val="Arial"/>
    <w:charset w:val="4D"/>
    <w:family w:val="auto"/>
    <w:pitch w:val="default"/>
    <w:sig w:usb0="00000003" w:usb1="00000000" w:usb2="00000000" w:usb3="00000000" w:csb0="00000001" w:csb1="00000000"/>
  </w:font>
  <w:font w:name="Segoe Pro Semibold"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Pro-Semibold">
    <w:altName w:val="Tahoma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E8D44" w14:textId="77777777" w:rsidR="00CA2BDE" w:rsidRDefault="007A5CCC">
    <w:r>
      <w:rPr>
        <w:noProof/>
        <w:lang w:eastAsia="en-US"/>
      </w:rPr>
      <w:drawing>
        <wp:anchor distT="0" distB="0" distL="114300" distR="114300" simplePos="0" relativeHeight="251658240" behindDoc="0" locked="1" layoutInCell="1" allowOverlap="1" wp14:anchorId="72EB9448" wp14:editId="52A479E7">
          <wp:simplePos x="0" y="0"/>
          <wp:positionH relativeFrom="page">
            <wp:posOffset>6297295</wp:posOffset>
          </wp:positionH>
          <wp:positionV relativeFrom="page">
            <wp:posOffset>9424670</wp:posOffset>
          </wp:positionV>
          <wp:extent cx="1280160" cy="47053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99169" w14:textId="77777777" w:rsidR="00880FC7" w:rsidRDefault="00880FC7" w:rsidP="00FF4DBB">
      <w:r>
        <w:separator/>
      </w:r>
    </w:p>
  </w:footnote>
  <w:footnote w:type="continuationSeparator" w:id="0">
    <w:p w14:paraId="0443075A" w14:textId="77777777" w:rsidR="00880FC7" w:rsidRDefault="00880FC7" w:rsidP="00FF4DBB">
      <w:r>
        <w:continuationSeparator/>
      </w:r>
    </w:p>
  </w:footnote>
  <w:footnote w:type="continuationNotice" w:id="1">
    <w:p w14:paraId="63FCAEAB" w14:textId="77777777" w:rsidR="00880FC7" w:rsidRDefault="00880FC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4D4F3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F6C47"/>
    <w:multiLevelType w:val="multilevel"/>
    <w:tmpl w:val="64D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3413"/>
    <w:multiLevelType w:val="multilevel"/>
    <w:tmpl w:val="D56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632CA"/>
    <w:multiLevelType w:val="hybridMultilevel"/>
    <w:tmpl w:val="6E2AADFE"/>
    <w:lvl w:ilvl="0" w:tplc="914CA15A"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B5338"/>
    <w:multiLevelType w:val="hybridMultilevel"/>
    <w:tmpl w:val="6C7074B6"/>
    <w:lvl w:ilvl="0" w:tplc="984C28F4"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0A53"/>
    <w:multiLevelType w:val="multilevel"/>
    <w:tmpl w:val="70E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E2F"/>
    <w:multiLevelType w:val="multilevel"/>
    <w:tmpl w:val="E4EC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34586"/>
    <w:multiLevelType w:val="hybridMultilevel"/>
    <w:tmpl w:val="E3EA2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9551B"/>
    <w:multiLevelType w:val="multilevel"/>
    <w:tmpl w:val="875AF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F7CF5"/>
    <w:multiLevelType w:val="hybridMultilevel"/>
    <w:tmpl w:val="7D0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E51CE"/>
    <w:multiLevelType w:val="hybridMultilevel"/>
    <w:tmpl w:val="F65CAA78"/>
    <w:lvl w:ilvl="0" w:tplc="68701618">
      <w:start w:val="1"/>
      <w:numFmt w:val="bullet"/>
      <w:pStyle w:val="TableBody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00832"/>
    <w:multiLevelType w:val="multilevel"/>
    <w:tmpl w:val="3238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DA28DD"/>
    <w:multiLevelType w:val="multilevel"/>
    <w:tmpl w:val="B07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D1E2F"/>
    <w:multiLevelType w:val="hybridMultilevel"/>
    <w:tmpl w:val="160C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C73CD"/>
    <w:multiLevelType w:val="multilevel"/>
    <w:tmpl w:val="AD9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5425D"/>
    <w:multiLevelType w:val="multilevel"/>
    <w:tmpl w:val="33D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D2BFD"/>
    <w:multiLevelType w:val="hybridMultilevel"/>
    <w:tmpl w:val="6810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04304"/>
    <w:multiLevelType w:val="multilevel"/>
    <w:tmpl w:val="4D6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554F5"/>
    <w:multiLevelType w:val="hybridMultilevel"/>
    <w:tmpl w:val="FE7ED5BE"/>
    <w:lvl w:ilvl="0" w:tplc="6058A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E0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BC7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E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8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48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06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43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DC53E3"/>
    <w:multiLevelType w:val="multilevel"/>
    <w:tmpl w:val="D4B4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151D4"/>
    <w:multiLevelType w:val="hybridMultilevel"/>
    <w:tmpl w:val="12B2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60FC7"/>
    <w:multiLevelType w:val="multilevel"/>
    <w:tmpl w:val="09C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A45A5"/>
    <w:multiLevelType w:val="multilevel"/>
    <w:tmpl w:val="023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0311A"/>
    <w:multiLevelType w:val="multilevel"/>
    <w:tmpl w:val="CBDC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C259F6"/>
    <w:multiLevelType w:val="hybridMultilevel"/>
    <w:tmpl w:val="3D1CB59E"/>
    <w:lvl w:ilvl="0" w:tplc="41D29D2C">
      <w:start w:val="20"/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05049"/>
    <w:multiLevelType w:val="multilevel"/>
    <w:tmpl w:val="A06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A1D97"/>
    <w:multiLevelType w:val="hybridMultilevel"/>
    <w:tmpl w:val="9538FCB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FB7AE4"/>
    <w:multiLevelType w:val="hybridMultilevel"/>
    <w:tmpl w:val="F2343966"/>
    <w:lvl w:ilvl="0" w:tplc="02549992"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21F75"/>
    <w:multiLevelType w:val="hybridMultilevel"/>
    <w:tmpl w:val="114E4B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056847"/>
    <w:multiLevelType w:val="hybridMultilevel"/>
    <w:tmpl w:val="E5B2971C"/>
    <w:lvl w:ilvl="0" w:tplc="871CD166">
      <w:numFmt w:val="bullet"/>
      <w:lvlText w:val="-"/>
      <w:lvlJc w:val="left"/>
      <w:pPr>
        <w:ind w:left="36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FC3DA2"/>
    <w:multiLevelType w:val="hybridMultilevel"/>
    <w:tmpl w:val="60FC41CA"/>
    <w:lvl w:ilvl="0" w:tplc="402ADA7E">
      <w:start w:val="1"/>
      <w:numFmt w:val="decimal"/>
      <w:lvlText w:val="%1."/>
      <w:lvlJc w:val="left"/>
      <w:pPr>
        <w:ind w:left="720" w:hanging="360"/>
      </w:pPr>
    </w:lvl>
    <w:lvl w:ilvl="1" w:tplc="94120FBE">
      <w:start w:val="1"/>
      <w:numFmt w:val="decimal"/>
      <w:lvlText w:val="%2."/>
      <w:lvlJc w:val="left"/>
      <w:pPr>
        <w:ind w:left="720" w:hanging="360"/>
      </w:pPr>
    </w:lvl>
    <w:lvl w:ilvl="2" w:tplc="50A2CB8C">
      <w:start w:val="1"/>
      <w:numFmt w:val="decimal"/>
      <w:lvlText w:val="%3."/>
      <w:lvlJc w:val="left"/>
      <w:pPr>
        <w:ind w:left="720" w:hanging="360"/>
      </w:pPr>
    </w:lvl>
    <w:lvl w:ilvl="3" w:tplc="61789F66">
      <w:start w:val="1"/>
      <w:numFmt w:val="decimal"/>
      <w:lvlText w:val="%4."/>
      <w:lvlJc w:val="left"/>
      <w:pPr>
        <w:ind w:left="720" w:hanging="360"/>
      </w:pPr>
    </w:lvl>
    <w:lvl w:ilvl="4" w:tplc="AE080524">
      <w:start w:val="1"/>
      <w:numFmt w:val="decimal"/>
      <w:lvlText w:val="%5."/>
      <w:lvlJc w:val="left"/>
      <w:pPr>
        <w:ind w:left="720" w:hanging="360"/>
      </w:pPr>
    </w:lvl>
    <w:lvl w:ilvl="5" w:tplc="8AA2D7CA">
      <w:start w:val="1"/>
      <w:numFmt w:val="decimal"/>
      <w:lvlText w:val="%6."/>
      <w:lvlJc w:val="left"/>
      <w:pPr>
        <w:ind w:left="720" w:hanging="360"/>
      </w:pPr>
    </w:lvl>
    <w:lvl w:ilvl="6" w:tplc="1F00A0AA">
      <w:start w:val="1"/>
      <w:numFmt w:val="decimal"/>
      <w:lvlText w:val="%7."/>
      <w:lvlJc w:val="left"/>
      <w:pPr>
        <w:ind w:left="720" w:hanging="360"/>
      </w:pPr>
    </w:lvl>
    <w:lvl w:ilvl="7" w:tplc="3DA2EF10">
      <w:start w:val="1"/>
      <w:numFmt w:val="decimal"/>
      <w:lvlText w:val="%8."/>
      <w:lvlJc w:val="left"/>
      <w:pPr>
        <w:ind w:left="720" w:hanging="360"/>
      </w:pPr>
    </w:lvl>
    <w:lvl w:ilvl="8" w:tplc="FF5C158A">
      <w:start w:val="1"/>
      <w:numFmt w:val="decimal"/>
      <w:lvlText w:val="%9."/>
      <w:lvlJc w:val="left"/>
      <w:pPr>
        <w:ind w:left="720" w:hanging="360"/>
      </w:pPr>
    </w:lvl>
  </w:abstractNum>
  <w:abstractNum w:abstractNumId="31" w15:restartNumberingAfterBreak="0">
    <w:nsid w:val="7F3A37BF"/>
    <w:multiLevelType w:val="multilevel"/>
    <w:tmpl w:val="D49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621DA2"/>
    <w:multiLevelType w:val="hybridMultilevel"/>
    <w:tmpl w:val="0A14E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6AA0"/>
    <w:multiLevelType w:val="hybridMultilevel"/>
    <w:tmpl w:val="9B8E0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628">
    <w:abstractNumId w:val="0"/>
  </w:num>
  <w:num w:numId="2" w16cid:durableId="1030883240">
    <w:abstractNumId w:val="10"/>
  </w:num>
  <w:num w:numId="3" w16cid:durableId="510922174">
    <w:abstractNumId w:val="20"/>
  </w:num>
  <w:num w:numId="4" w16cid:durableId="261648327">
    <w:abstractNumId w:val="8"/>
  </w:num>
  <w:num w:numId="5" w16cid:durableId="1590692219">
    <w:abstractNumId w:val="16"/>
  </w:num>
  <w:num w:numId="6" w16cid:durableId="1274441397">
    <w:abstractNumId w:val="28"/>
  </w:num>
  <w:num w:numId="7" w16cid:durableId="1210338954">
    <w:abstractNumId w:val="9"/>
  </w:num>
  <w:num w:numId="8" w16cid:durableId="1783724096">
    <w:abstractNumId w:val="27"/>
  </w:num>
  <w:num w:numId="9" w16cid:durableId="470484873">
    <w:abstractNumId w:val="3"/>
  </w:num>
  <w:num w:numId="10" w16cid:durableId="1210260276">
    <w:abstractNumId w:val="4"/>
  </w:num>
  <w:num w:numId="11" w16cid:durableId="2032608523">
    <w:abstractNumId w:val="29"/>
  </w:num>
  <w:num w:numId="12" w16cid:durableId="654728331">
    <w:abstractNumId w:val="13"/>
  </w:num>
  <w:num w:numId="13" w16cid:durableId="1277832800">
    <w:abstractNumId w:val="24"/>
  </w:num>
  <w:num w:numId="14" w16cid:durableId="1763725208">
    <w:abstractNumId w:val="15"/>
  </w:num>
  <w:num w:numId="15" w16cid:durableId="1761104035">
    <w:abstractNumId w:val="26"/>
  </w:num>
  <w:num w:numId="16" w16cid:durableId="553539345">
    <w:abstractNumId w:val="31"/>
  </w:num>
  <w:num w:numId="17" w16cid:durableId="964048079">
    <w:abstractNumId w:val="7"/>
  </w:num>
  <w:num w:numId="18" w16cid:durableId="2093578217">
    <w:abstractNumId w:val="33"/>
  </w:num>
  <w:num w:numId="19" w16cid:durableId="705252715">
    <w:abstractNumId w:val="18"/>
  </w:num>
  <w:num w:numId="20" w16cid:durableId="1588222379">
    <w:abstractNumId w:val="11"/>
  </w:num>
  <w:num w:numId="21" w16cid:durableId="380061564">
    <w:abstractNumId w:val="23"/>
  </w:num>
  <w:num w:numId="22" w16cid:durableId="4543724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83366431">
    <w:abstractNumId w:val="30"/>
  </w:num>
  <w:num w:numId="24" w16cid:durableId="300382993">
    <w:abstractNumId w:val="14"/>
  </w:num>
  <w:num w:numId="25" w16cid:durableId="564610899">
    <w:abstractNumId w:val="6"/>
  </w:num>
  <w:num w:numId="26" w16cid:durableId="2133279548">
    <w:abstractNumId w:val="22"/>
  </w:num>
  <w:num w:numId="27" w16cid:durableId="1191796472">
    <w:abstractNumId w:val="17"/>
  </w:num>
  <w:num w:numId="28" w16cid:durableId="627591645">
    <w:abstractNumId w:val="12"/>
  </w:num>
  <w:num w:numId="29" w16cid:durableId="1579636469">
    <w:abstractNumId w:val="19"/>
  </w:num>
  <w:num w:numId="30" w16cid:durableId="1753771019">
    <w:abstractNumId w:val="2"/>
  </w:num>
  <w:num w:numId="31" w16cid:durableId="272514277">
    <w:abstractNumId w:val="25"/>
  </w:num>
  <w:num w:numId="32" w16cid:durableId="394546590">
    <w:abstractNumId w:val="1"/>
  </w:num>
  <w:num w:numId="33" w16cid:durableId="303660645">
    <w:abstractNumId w:val="21"/>
  </w:num>
  <w:num w:numId="34" w16cid:durableId="447698509">
    <w:abstractNumId w:val="5"/>
  </w:num>
  <w:num w:numId="35" w16cid:durableId="1605579218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2D"/>
    <w:rsid w:val="000007A7"/>
    <w:rsid w:val="000011EE"/>
    <w:rsid w:val="00001892"/>
    <w:rsid w:val="00001D58"/>
    <w:rsid w:val="00002A22"/>
    <w:rsid w:val="00003FB9"/>
    <w:rsid w:val="00011F01"/>
    <w:rsid w:val="000132F8"/>
    <w:rsid w:val="00013457"/>
    <w:rsid w:val="000141E5"/>
    <w:rsid w:val="00017D29"/>
    <w:rsid w:val="00020182"/>
    <w:rsid w:val="00020EA2"/>
    <w:rsid w:val="000229B5"/>
    <w:rsid w:val="0002393E"/>
    <w:rsid w:val="00023EC1"/>
    <w:rsid w:val="0002733F"/>
    <w:rsid w:val="00032EB5"/>
    <w:rsid w:val="000353DA"/>
    <w:rsid w:val="00036981"/>
    <w:rsid w:val="000378F0"/>
    <w:rsid w:val="00040232"/>
    <w:rsid w:val="0004040E"/>
    <w:rsid w:val="000458D3"/>
    <w:rsid w:val="00046690"/>
    <w:rsid w:val="0004675E"/>
    <w:rsid w:val="00052C9F"/>
    <w:rsid w:val="00053F63"/>
    <w:rsid w:val="000613A7"/>
    <w:rsid w:val="00064170"/>
    <w:rsid w:val="00065460"/>
    <w:rsid w:val="00065B38"/>
    <w:rsid w:val="00067535"/>
    <w:rsid w:val="00074698"/>
    <w:rsid w:val="00080906"/>
    <w:rsid w:val="00083834"/>
    <w:rsid w:val="000842A7"/>
    <w:rsid w:val="00084D84"/>
    <w:rsid w:val="000851D0"/>
    <w:rsid w:val="000863E1"/>
    <w:rsid w:val="00086505"/>
    <w:rsid w:val="00087F5D"/>
    <w:rsid w:val="00091640"/>
    <w:rsid w:val="00091764"/>
    <w:rsid w:val="000917AC"/>
    <w:rsid w:val="000941C9"/>
    <w:rsid w:val="00095770"/>
    <w:rsid w:val="00096291"/>
    <w:rsid w:val="00096B2D"/>
    <w:rsid w:val="00096BCC"/>
    <w:rsid w:val="000A1C37"/>
    <w:rsid w:val="000A389B"/>
    <w:rsid w:val="000A424A"/>
    <w:rsid w:val="000A4477"/>
    <w:rsid w:val="000A5A1C"/>
    <w:rsid w:val="000A614F"/>
    <w:rsid w:val="000A67B6"/>
    <w:rsid w:val="000A6EBD"/>
    <w:rsid w:val="000B15E8"/>
    <w:rsid w:val="000B51BD"/>
    <w:rsid w:val="000B570D"/>
    <w:rsid w:val="000C0384"/>
    <w:rsid w:val="000C62FE"/>
    <w:rsid w:val="000C6734"/>
    <w:rsid w:val="000C700B"/>
    <w:rsid w:val="000D0483"/>
    <w:rsid w:val="000D0E22"/>
    <w:rsid w:val="000D30D2"/>
    <w:rsid w:val="000D7233"/>
    <w:rsid w:val="000D776D"/>
    <w:rsid w:val="000D77A9"/>
    <w:rsid w:val="000D7E85"/>
    <w:rsid w:val="000E1709"/>
    <w:rsid w:val="000E4ABD"/>
    <w:rsid w:val="000E523C"/>
    <w:rsid w:val="000E681C"/>
    <w:rsid w:val="000F0694"/>
    <w:rsid w:val="000F0C07"/>
    <w:rsid w:val="000F281D"/>
    <w:rsid w:val="000F5636"/>
    <w:rsid w:val="000F5B7B"/>
    <w:rsid w:val="000F6F66"/>
    <w:rsid w:val="000F705E"/>
    <w:rsid w:val="00100075"/>
    <w:rsid w:val="00100FE4"/>
    <w:rsid w:val="001044FE"/>
    <w:rsid w:val="00105C19"/>
    <w:rsid w:val="001062DA"/>
    <w:rsid w:val="00107140"/>
    <w:rsid w:val="00115C02"/>
    <w:rsid w:val="00124EC7"/>
    <w:rsid w:val="00127921"/>
    <w:rsid w:val="00130617"/>
    <w:rsid w:val="00130648"/>
    <w:rsid w:val="001307D3"/>
    <w:rsid w:val="00130982"/>
    <w:rsid w:val="00132484"/>
    <w:rsid w:val="00132E47"/>
    <w:rsid w:val="00134F4A"/>
    <w:rsid w:val="001373F7"/>
    <w:rsid w:val="00142A0D"/>
    <w:rsid w:val="00142F00"/>
    <w:rsid w:val="00145637"/>
    <w:rsid w:val="0014770F"/>
    <w:rsid w:val="00150932"/>
    <w:rsid w:val="001520C9"/>
    <w:rsid w:val="00154C1D"/>
    <w:rsid w:val="00155CE4"/>
    <w:rsid w:val="00156120"/>
    <w:rsid w:val="0016091A"/>
    <w:rsid w:val="00161AF5"/>
    <w:rsid w:val="00162568"/>
    <w:rsid w:val="00163522"/>
    <w:rsid w:val="00164790"/>
    <w:rsid w:val="0016639B"/>
    <w:rsid w:val="00174F89"/>
    <w:rsid w:val="00177FF0"/>
    <w:rsid w:val="001808B4"/>
    <w:rsid w:val="00180B8D"/>
    <w:rsid w:val="0018149E"/>
    <w:rsid w:val="00184866"/>
    <w:rsid w:val="00185215"/>
    <w:rsid w:val="00185D3A"/>
    <w:rsid w:val="00186314"/>
    <w:rsid w:val="00187652"/>
    <w:rsid w:val="0019184F"/>
    <w:rsid w:val="00191B84"/>
    <w:rsid w:val="0019200F"/>
    <w:rsid w:val="001948EF"/>
    <w:rsid w:val="00194ACC"/>
    <w:rsid w:val="001973EB"/>
    <w:rsid w:val="00197C63"/>
    <w:rsid w:val="001A2582"/>
    <w:rsid w:val="001A302A"/>
    <w:rsid w:val="001A6E33"/>
    <w:rsid w:val="001B0957"/>
    <w:rsid w:val="001B6A49"/>
    <w:rsid w:val="001B6BF0"/>
    <w:rsid w:val="001C1783"/>
    <w:rsid w:val="001C2A02"/>
    <w:rsid w:val="001C6B1D"/>
    <w:rsid w:val="001C6D9E"/>
    <w:rsid w:val="001C7528"/>
    <w:rsid w:val="001D236B"/>
    <w:rsid w:val="001E0F6D"/>
    <w:rsid w:val="001E1022"/>
    <w:rsid w:val="001E33EA"/>
    <w:rsid w:val="001E4D73"/>
    <w:rsid w:val="001E57E1"/>
    <w:rsid w:val="001E5E1F"/>
    <w:rsid w:val="001E6E6B"/>
    <w:rsid w:val="001E7315"/>
    <w:rsid w:val="001F02D9"/>
    <w:rsid w:val="001F0A4B"/>
    <w:rsid w:val="001F4254"/>
    <w:rsid w:val="00200B8D"/>
    <w:rsid w:val="00203D2B"/>
    <w:rsid w:val="00206B79"/>
    <w:rsid w:val="00214EC1"/>
    <w:rsid w:val="00216501"/>
    <w:rsid w:val="00221BE9"/>
    <w:rsid w:val="00227E4F"/>
    <w:rsid w:val="00231019"/>
    <w:rsid w:val="00236CF0"/>
    <w:rsid w:val="00241CB3"/>
    <w:rsid w:val="0024207E"/>
    <w:rsid w:val="002441BB"/>
    <w:rsid w:val="00244E68"/>
    <w:rsid w:val="00250356"/>
    <w:rsid w:val="002526DB"/>
    <w:rsid w:val="00255C8F"/>
    <w:rsid w:val="00257DAC"/>
    <w:rsid w:val="002608A3"/>
    <w:rsid w:val="002624D2"/>
    <w:rsid w:val="00263219"/>
    <w:rsid w:val="002646FD"/>
    <w:rsid w:val="002659A3"/>
    <w:rsid w:val="00266086"/>
    <w:rsid w:val="00270C26"/>
    <w:rsid w:val="002710A4"/>
    <w:rsid w:val="00272749"/>
    <w:rsid w:val="00272CDC"/>
    <w:rsid w:val="002730D0"/>
    <w:rsid w:val="0027354C"/>
    <w:rsid w:val="0027541C"/>
    <w:rsid w:val="0028039F"/>
    <w:rsid w:val="00281DDB"/>
    <w:rsid w:val="00285D9C"/>
    <w:rsid w:val="00287A3A"/>
    <w:rsid w:val="00290BF1"/>
    <w:rsid w:val="00290D0B"/>
    <w:rsid w:val="0029143F"/>
    <w:rsid w:val="002917A9"/>
    <w:rsid w:val="00291831"/>
    <w:rsid w:val="00293F87"/>
    <w:rsid w:val="002A1DFF"/>
    <w:rsid w:val="002A21A6"/>
    <w:rsid w:val="002A2365"/>
    <w:rsid w:val="002A3417"/>
    <w:rsid w:val="002A3BD3"/>
    <w:rsid w:val="002B106E"/>
    <w:rsid w:val="002B241B"/>
    <w:rsid w:val="002B2532"/>
    <w:rsid w:val="002B2DEC"/>
    <w:rsid w:val="002B39CA"/>
    <w:rsid w:val="002B40AD"/>
    <w:rsid w:val="002B7C40"/>
    <w:rsid w:val="002D0245"/>
    <w:rsid w:val="002D0310"/>
    <w:rsid w:val="002D048D"/>
    <w:rsid w:val="002D1BE3"/>
    <w:rsid w:val="002D4414"/>
    <w:rsid w:val="002D627B"/>
    <w:rsid w:val="002E213F"/>
    <w:rsid w:val="002E26DD"/>
    <w:rsid w:val="002E667D"/>
    <w:rsid w:val="002E6A1E"/>
    <w:rsid w:val="002E7B7F"/>
    <w:rsid w:val="002F07A7"/>
    <w:rsid w:val="002F0B9F"/>
    <w:rsid w:val="002F176D"/>
    <w:rsid w:val="002F1BF2"/>
    <w:rsid w:val="002F495B"/>
    <w:rsid w:val="002F7583"/>
    <w:rsid w:val="00300878"/>
    <w:rsid w:val="00301B3D"/>
    <w:rsid w:val="003021BA"/>
    <w:rsid w:val="0030428B"/>
    <w:rsid w:val="00305FC2"/>
    <w:rsid w:val="00307BC8"/>
    <w:rsid w:val="003122C7"/>
    <w:rsid w:val="00315F23"/>
    <w:rsid w:val="00316ADA"/>
    <w:rsid w:val="003171BA"/>
    <w:rsid w:val="00321B71"/>
    <w:rsid w:val="00324559"/>
    <w:rsid w:val="00325A93"/>
    <w:rsid w:val="00326E2D"/>
    <w:rsid w:val="00326FFE"/>
    <w:rsid w:val="003278C7"/>
    <w:rsid w:val="003300E2"/>
    <w:rsid w:val="00330E04"/>
    <w:rsid w:val="00331FFB"/>
    <w:rsid w:val="0033791A"/>
    <w:rsid w:val="00340F3A"/>
    <w:rsid w:val="00341E13"/>
    <w:rsid w:val="0034440E"/>
    <w:rsid w:val="00345725"/>
    <w:rsid w:val="0034572B"/>
    <w:rsid w:val="00346EC2"/>
    <w:rsid w:val="00351CA1"/>
    <w:rsid w:val="0036178A"/>
    <w:rsid w:val="003629DF"/>
    <w:rsid w:val="0036472D"/>
    <w:rsid w:val="00365AE5"/>
    <w:rsid w:val="00366952"/>
    <w:rsid w:val="00366DBD"/>
    <w:rsid w:val="00370C62"/>
    <w:rsid w:val="003743A5"/>
    <w:rsid w:val="00375BE0"/>
    <w:rsid w:val="00376749"/>
    <w:rsid w:val="00383011"/>
    <w:rsid w:val="003849B2"/>
    <w:rsid w:val="00385D98"/>
    <w:rsid w:val="003873DA"/>
    <w:rsid w:val="00391DF6"/>
    <w:rsid w:val="003926DF"/>
    <w:rsid w:val="0039377E"/>
    <w:rsid w:val="0039634E"/>
    <w:rsid w:val="0039782F"/>
    <w:rsid w:val="00397A2C"/>
    <w:rsid w:val="00397E2E"/>
    <w:rsid w:val="003A04DB"/>
    <w:rsid w:val="003A18CA"/>
    <w:rsid w:val="003A235E"/>
    <w:rsid w:val="003A2681"/>
    <w:rsid w:val="003A2D21"/>
    <w:rsid w:val="003A35A8"/>
    <w:rsid w:val="003A516F"/>
    <w:rsid w:val="003B2267"/>
    <w:rsid w:val="003B2EAB"/>
    <w:rsid w:val="003B54BA"/>
    <w:rsid w:val="003B59CA"/>
    <w:rsid w:val="003B7FED"/>
    <w:rsid w:val="003C077D"/>
    <w:rsid w:val="003C182F"/>
    <w:rsid w:val="003C1A9C"/>
    <w:rsid w:val="003C433D"/>
    <w:rsid w:val="003C4876"/>
    <w:rsid w:val="003C5904"/>
    <w:rsid w:val="003C7174"/>
    <w:rsid w:val="003D03A1"/>
    <w:rsid w:val="003E09E3"/>
    <w:rsid w:val="003E58FB"/>
    <w:rsid w:val="003E6EDE"/>
    <w:rsid w:val="003F27DE"/>
    <w:rsid w:val="003F3368"/>
    <w:rsid w:val="003F36B3"/>
    <w:rsid w:val="003F4112"/>
    <w:rsid w:val="003F4141"/>
    <w:rsid w:val="003F5D4A"/>
    <w:rsid w:val="003F6FFA"/>
    <w:rsid w:val="004016AC"/>
    <w:rsid w:val="00402CFF"/>
    <w:rsid w:val="00403C7B"/>
    <w:rsid w:val="004067B7"/>
    <w:rsid w:val="0041239E"/>
    <w:rsid w:val="004137A6"/>
    <w:rsid w:val="00413B2C"/>
    <w:rsid w:val="00413E74"/>
    <w:rsid w:val="0041737A"/>
    <w:rsid w:val="00420D1C"/>
    <w:rsid w:val="00421B63"/>
    <w:rsid w:val="00421FBB"/>
    <w:rsid w:val="004220DE"/>
    <w:rsid w:val="00423C01"/>
    <w:rsid w:val="004245F5"/>
    <w:rsid w:val="00425067"/>
    <w:rsid w:val="004258DE"/>
    <w:rsid w:val="00425E5D"/>
    <w:rsid w:val="004306DB"/>
    <w:rsid w:val="004316C3"/>
    <w:rsid w:val="00431DCD"/>
    <w:rsid w:val="004338AC"/>
    <w:rsid w:val="004342FB"/>
    <w:rsid w:val="00436F1A"/>
    <w:rsid w:val="00437BD3"/>
    <w:rsid w:val="00440638"/>
    <w:rsid w:val="00442ED3"/>
    <w:rsid w:val="00445051"/>
    <w:rsid w:val="00445FEE"/>
    <w:rsid w:val="0044628D"/>
    <w:rsid w:val="00447E0B"/>
    <w:rsid w:val="00450335"/>
    <w:rsid w:val="004504F3"/>
    <w:rsid w:val="00451A27"/>
    <w:rsid w:val="00451DCB"/>
    <w:rsid w:val="00452CEE"/>
    <w:rsid w:val="00454EC0"/>
    <w:rsid w:val="004616D5"/>
    <w:rsid w:val="00461A51"/>
    <w:rsid w:val="0046209E"/>
    <w:rsid w:val="0046281C"/>
    <w:rsid w:val="00462929"/>
    <w:rsid w:val="00466507"/>
    <w:rsid w:val="00466D8E"/>
    <w:rsid w:val="00471525"/>
    <w:rsid w:val="004725B9"/>
    <w:rsid w:val="0047579B"/>
    <w:rsid w:val="00480588"/>
    <w:rsid w:val="004908C6"/>
    <w:rsid w:val="00491B31"/>
    <w:rsid w:val="00491E71"/>
    <w:rsid w:val="00497BB8"/>
    <w:rsid w:val="004A34F0"/>
    <w:rsid w:val="004A5479"/>
    <w:rsid w:val="004A60C9"/>
    <w:rsid w:val="004B32DA"/>
    <w:rsid w:val="004B32DF"/>
    <w:rsid w:val="004B68A7"/>
    <w:rsid w:val="004C0BA4"/>
    <w:rsid w:val="004C2001"/>
    <w:rsid w:val="004C2DF7"/>
    <w:rsid w:val="004C371F"/>
    <w:rsid w:val="004C42F6"/>
    <w:rsid w:val="004C5368"/>
    <w:rsid w:val="004C63E6"/>
    <w:rsid w:val="004C6FB4"/>
    <w:rsid w:val="004C7280"/>
    <w:rsid w:val="004C782B"/>
    <w:rsid w:val="004D1592"/>
    <w:rsid w:val="004D36D7"/>
    <w:rsid w:val="004D3A02"/>
    <w:rsid w:val="004D78F3"/>
    <w:rsid w:val="004E1898"/>
    <w:rsid w:val="004E4089"/>
    <w:rsid w:val="004E5806"/>
    <w:rsid w:val="004E60E6"/>
    <w:rsid w:val="004E6558"/>
    <w:rsid w:val="004F7076"/>
    <w:rsid w:val="00500023"/>
    <w:rsid w:val="00503B84"/>
    <w:rsid w:val="005073B9"/>
    <w:rsid w:val="00507FAB"/>
    <w:rsid w:val="00511062"/>
    <w:rsid w:val="00511A87"/>
    <w:rsid w:val="0051294D"/>
    <w:rsid w:val="00512F93"/>
    <w:rsid w:val="00515CB6"/>
    <w:rsid w:val="0051705F"/>
    <w:rsid w:val="00517567"/>
    <w:rsid w:val="00517D48"/>
    <w:rsid w:val="00523549"/>
    <w:rsid w:val="0052369C"/>
    <w:rsid w:val="00524262"/>
    <w:rsid w:val="005246F2"/>
    <w:rsid w:val="005247F2"/>
    <w:rsid w:val="00525FF7"/>
    <w:rsid w:val="00526361"/>
    <w:rsid w:val="0052638F"/>
    <w:rsid w:val="00531759"/>
    <w:rsid w:val="00531F07"/>
    <w:rsid w:val="005322C6"/>
    <w:rsid w:val="005340D6"/>
    <w:rsid w:val="00543F70"/>
    <w:rsid w:val="005451DA"/>
    <w:rsid w:val="00552948"/>
    <w:rsid w:val="00552B27"/>
    <w:rsid w:val="00553AE5"/>
    <w:rsid w:val="005544E4"/>
    <w:rsid w:val="00554585"/>
    <w:rsid w:val="00554EFE"/>
    <w:rsid w:val="0055701E"/>
    <w:rsid w:val="005574D9"/>
    <w:rsid w:val="00557B8A"/>
    <w:rsid w:val="00566C34"/>
    <w:rsid w:val="005751DB"/>
    <w:rsid w:val="0057741B"/>
    <w:rsid w:val="00581CF5"/>
    <w:rsid w:val="00581E4E"/>
    <w:rsid w:val="0058340E"/>
    <w:rsid w:val="0058441F"/>
    <w:rsid w:val="005878C1"/>
    <w:rsid w:val="00594119"/>
    <w:rsid w:val="00594E5C"/>
    <w:rsid w:val="005956E8"/>
    <w:rsid w:val="005959CE"/>
    <w:rsid w:val="00596A8A"/>
    <w:rsid w:val="00597ACD"/>
    <w:rsid w:val="005A137A"/>
    <w:rsid w:val="005A1E10"/>
    <w:rsid w:val="005A3486"/>
    <w:rsid w:val="005A358C"/>
    <w:rsid w:val="005A520A"/>
    <w:rsid w:val="005A79D5"/>
    <w:rsid w:val="005B02DE"/>
    <w:rsid w:val="005B02F5"/>
    <w:rsid w:val="005B1C0B"/>
    <w:rsid w:val="005B466E"/>
    <w:rsid w:val="005B4FF7"/>
    <w:rsid w:val="005B7B1D"/>
    <w:rsid w:val="005C0F23"/>
    <w:rsid w:val="005C6AAC"/>
    <w:rsid w:val="005D0745"/>
    <w:rsid w:val="005D1F34"/>
    <w:rsid w:val="005D2BB2"/>
    <w:rsid w:val="005D2CD7"/>
    <w:rsid w:val="005D41B4"/>
    <w:rsid w:val="005D575B"/>
    <w:rsid w:val="005D6B47"/>
    <w:rsid w:val="005D717E"/>
    <w:rsid w:val="005E42B2"/>
    <w:rsid w:val="005E62CC"/>
    <w:rsid w:val="005E7B6B"/>
    <w:rsid w:val="005F0FDE"/>
    <w:rsid w:val="005F2694"/>
    <w:rsid w:val="005F3127"/>
    <w:rsid w:val="005F312D"/>
    <w:rsid w:val="005F3D56"/>
    <w:rsid w:val="005F4369"/>
    <w:rsid w:val="005F4C64"/>
    <w:rsid w:val="005F4D06"/>
    <w:rsid w:val="005F4DDD"/>
    <w:rsid w:val="005F643C"/>
    <w:rsid w:val="005F6FEB"/>
    <w:rsid w:val="00604731"/>
    <w:rsid w:val="0060638A"/>
    <w:rsid w:val="00606628"/>
    <w:rsid w:val="006066D2"/>
    <w:rsid w:val="0061219F"/>
    <w:rsid w:val="00616C2F"/>
    <w:rsid w:val="00616F8B"/>
    <w:rsid w:val="00620EC0"/>
    <w:rsid w:val="0062154A"/>
    <w:rsid w:val="006239DC"/>
    <w:rsid w:val="00625762"/>
    <w:rsid w:val="00625FEE"/>
    <w:rsid w:val="00631267"/>
    <w:rsid w:val="00631E4C"/>
    <w:rsid w:val="0063238B"/>
    <w:rsid w:val="00632C1B"/>
    <w:rsid w:val="00633107"/>
    <w:rsid w:val="00635BD3"/>
    <w:rsid w:val="00635D23"/>
    <w:rsid w:val="00640171"/>
    <w:rsid w:val="00642B91"/>
    <w:rsid w:val="006438F9"/>
    <w:rsid w:val="006439EE"/>
    <w:rsid w:val="00650B56"/>
    <w:rsid w:val="00651062"/>
    <w:rsid w:val="006511C1"/>
    <w:rsid w:val="0065125B"/>
    <w:rsid w:val="006555AE"/>
    <w:rsid w:val="00655BFD"/>
    <w:rsid w:val="00660C7E"/>
    <w:rsid w:val="00661D73"/>
    <w:rsid w:val="00663026"/>
    <w:rsid w:val="00670324"/>
    <w:rsid w:val="00670D52"/>
    <w:rsid w:val="00672BDB"/>
    <w:rsid w:val="00677CF3"/>
    <w:rsid w:val="00677D33"/>
    <w:rsid w:val="00677EAF"/>
    <w:rsid w:val="0068449D"/>
    <w:rsid w:val="006870F5"/>
    <w:rsid w:val="006916AC"/>
    <w:rsid w:val="00693BDF"/>
    <w:rsid w:val="00694C2A"/>
    <w:rsid w:val="00697866"/>
    <w:rsid w:val="006A1A1B"/>
    <w:rsid w:val="006A29FE"/>
    <w:rsid w:val="006A41FC"/>
    <w:rsid w:val="006B243C"/>
    <w:rsid w:val="006B4787"/>
    <w:rsid w:val="006B524D"/>
    <w:rsid w:val="006B5417"/>
    <w:rsid w:val="006B54E8"/>
    <w:rsid w:val="006B769E"/>
    <w:rsid w:val="006C31E1"/>
    <w:rsid w:val="006C669D"/>
    <w:rsid w:val="006C734A"/>
    <w:rsid w:val="006D1ED3"/>
    <w:rsid w:val="006D5A2C"/>
    <w:rsid w:val="006D647E"/>
    <w:rsid w:val="006D6B00"/>
    <w:rsid w:val="006D7182"/>
    <w:rsid w:val="006D7C61"/>
    <w:rsid w:val="006E03C2"/>
    <w:rsid w:val="006E2090"/>
    <w:rsid w:val="006E31A5"/>
    <w:rsid w:val="006E3AB7"/>
    <w:rsid w:val="006E59F2"/>
    <w:rsid w:val="006E795E"/>
    <w:rsid w:val="006F237B"/>
    <w:rsid w:val="006F5385"/>
    <w:rsid w:val="00700314"/>
    <w:rsid w:val="00701AE5"/>
    <w:rsid w:val="0070427A"/>
    <w:rsid w:val="0070631F"/>
    <w:rsid w:val="00707229"/>
    <w:rsid w:val="0071075D"/>
    <w:rsid w:val="0071290D"/>
    <w:rsid w:val="00714241"/>
    <w:rsid w:val="00715549"/>
    <w:rsid w:val="00717DA0"/>
    <w:rsid w:val="00720F36"/>
    <w:rsid w:val="00721A6E"/>
    <w:rsid w:val="00721B25"/>
    <w:rsid w:val="0072263F"/>
    <w:rsid w:val="00722F8E"/>
    <w:rsid w:val="00723603"/>
    <w:rsid w:val="0072468E"/>
    <w:rsid w:val="007257B9"/>
    <w:rsid w:val="00725F34"/>
    <w:rsid w:val="00727010"/>
    <w:rsid w:val="007277C0"/>
    <w:rsid w:val="00727B27"/>
    <w:rsid w:val="00727BAB"/>
    <w:rsid w:val="0073163F"/>
    <w:rsid w:val="007319CA"/>
    <w:rsid w:val="00736A06"/>
    <w:rsid w:val="00737F16"/>
    <w:rsid w:val="0074007A"/>
    <w:rsid w:val="00741E31"/>
    <w:rsid w:val="00742E77"/>
    <w:rsid w:val="00743E0A"/>
    <w:rsid w:val="00747886"/>
    <w:rsid w:val="00747FA1"/>
    <w:rsid w:val="00751EEE"/>
    <w:rsid w:val="00753FD0"/>
    <w:rsid w:val="00755DA5"/>
    <w:rsid w:val="007615E5"/>
    <w:rsid w:val="00762915"/>
    <w:rsid w:val="00762A63"/>
    <w:rsid w:val="00762D71"/>
    <w:rsid w:val="00762FF1"/>
    <w:rsid w:val="00764DAB"/>
    <w:rsid w:val="007723DD"/>
    <w:rsid w:val="0077364D"/>
    <w:rsid w:val="00774038"/>
    <w:rsid w:val="0077459C"/>
    <w:rsid w:val="00774E00"/>
    <w:rsid w:val="00776BB4"/>
    <w:rsid w:val="007840DE"/>
    <w:rsid w:val="00784BBF"/>
    <w:rsid w:val="0078583C"/>
    <w:rsid w:val="00791367"/>
    <w:rsid w:val="00791CE6"/>
    <w:rsid w:val="00792253"/>
    <w:rsid w:val="00792C9C"/>
    <w:rsid w:val="00793143"/>
    <w:rsid w:val="00793C9C"/>
    <w:rsid w:val="0079479F"/>
    <w:rsid w:val="007A3E97"/>
    <w:rsid w:val="007A462E"/>
    <w:rsid w:val="007A4935"/>
    <w:rsid w:val="007A5CCC"/>
    <w:rsid w:val="007A6075"/>
    <w:rsid w:val="007A63A2"/>
    <w:rsid w:val="007A6F15"/>
    <w:rsid w:val="007A72E4"/>
    <w:rsid w:val="007A7BF9"/>
    <w:rsid w:val="007A7FDD"/>
    <w:rsid w:val="007B02D6"/>
    <w:rsid w:val="007B1134"/>
    <w:rsid w:val="007B1377"/>
    <w:rsid w:val="007B249E"/>
    <w:rsid w:val="007B2ED7"/>
    <w:rsid w:val="007B3337"/>
    <w:rsid w:val="007B3C5A"/>
    <w:rsid w:val="007B53F0"/>
    <w:rsid w:val="007B5CDD"/>
    <w:rsid w:val="007B67CC"/>
    <w:rsid w:val="007B6816"/>
    <w:rsid w:val="007B68ED"/>
    <w:rsid w:val="007B795D"/>
    <w:rsid w:val="007C00D8"/>
    <w:rsid w:val="007C1F67"/>
    <w:rsid w:val="007C4363"/>
    <w:rsid w:val="007C4C9C"/>
    <w:rsid w:val="007D0320"/>
    <w:rsid w:val="007D105D"/>
    <w:rsid w:val="007D51FC"/>
    <w:rsid w:val="007D5395"/>
    <w:rsid w:val="007E1E3A"/>
    <w:rsid w:val="007E2B9A"/>
    <w:rsid w:val="007E4F52"/>
    <w:rsid w:val="007E55FD"/>
    <w:rsid w:val="007E7B3A"/>
    <w:rsid w:val="007E7D89"/>
    <w:rsid w:val="007F2451"/>
    <w:rsid w:val="007F39AD"/>
    <w:rsid w:val="007F5E50"/>
    <w:rsid w:val="007F7FAE"/>
    <w:rsid w:val="008012B0"/>
    <w:rsid w:val="00801C7B"/>
    <w:rsid w:val="0080239E"/>
    <w:rsid w:val="00802489"/>
    <w:rsid w:val="00802C06"/>
    <w:rsid w:val="008036F9"/>
    <w:rsid w:val="008053F6"/>
    <w:rsid w:val="00806A93"/>
    <w:rsid w:val="00810532"/>
    <w:rsid w:val="008106EF"/>
    <w:rsid w:val="0081232B"/>
    <w:rsid w:val="008161B4"/>
    <w:rsid w:val="00816612"/>
    <w:rsid w:val="00816D88"/>
    <w:rsid w:val="00821213"/>
    <w:rsid w:val="00821846"/>
    <w:rsid w:val="00825439"/>
    <w:rsid w:val="00830B08"/>
    <w:rsid w:val="008318E2"/>
    <w:rsid w:val="00831981"/>
    <w:rsid w:val="00832CFD"/>
    <w:rsid w:val="008336AB"/>
    <w:rsid w:val="00836004"/>
    <w:rsid w:val="00836729"/>
    <w:rsid w:val="00836B41"/>
    <w:rsid w:val="00837C1A"/>
    <w:rsid w:val="00840530"/>
    <w:rsid w:val="0084154F"/>
    <w:rsid w:val="0084211E"/>
    <w:rsid w:val="00842A98"/>
    <w:rsid w:val="00843A3B"/>
    <w:rsid w:val="00844D10"/>
    <w:rsid w:val="00845649"/>
    <w:rsid w:val="0084601A"/>
    <w:rsid w:val="008502C0"/>
    <w:rsid w:val="00850CD3"/>
    <w:rsid w:val="008511B4"/>
    <w:rsid w:val="0085329D"/>
    <w:rsid w:val="00853BC1"/>
    <w:rsid w:val="008551B2"/>
    <w:rsid w:val="00861A9B"/>
    <w:rsid w:val="00863EAA"/>
    <w:rsid w:val="0086498E"/>
    <w:rsid w:val="008660B5"/>
    <w:rsid w:val="008717D7"/>
    <w:rsid w:val="00871EBC"/>
    <w:rsid w:val="00873CBE"/>
    <w:rsid w:val="00875451"/>
    <w:rsid w:val="008754DB"/>
    <w:rsid w:val="00875FE3"/>
    <w:rsid w:val="0087766A"/>
    <w:rsid w:val="00877B5F"/>
    <w:rsid w:val="008803C2"/>
    <w:rsid w:val="00880FC7"/>
    <w:rsid w:val="0088263A"/>
    <w:rsid w:val="0088451D"/>
    <w:rsid w:val="00886AE9"/>
    <w:rsid w:val="00892454"/>
    <w:rsid w:val="008950EB"/>
    <w:rsid w:val="00895154"/>
    <w:rsid w:val="00897CDB"/>
    <w:rsid w:val="008A1B85"/>
    <w:rsid w:val="008A4197"/>
    <w:rsid w:val="008A541E"/>
    <w:rsid w:val="008A6CDC"/>
    <w:rsid w:val="008A7418"/>
    <w:rsid w:val="008B715F"/>
    <w:rsid w:val="008B7D25"/>
    <w:rsid w:val="008C19ED"/>
    <w:rsid w:val="008C2580"/>
    <w:rsid w:val="008C2801"/>
    <w:rsid w:val="008C3B0F"/>
    <w:rsid w:val="008C518A"/>
    <w:rsid w:val="008C66FA"/>
    <w:rsid w:val="008C681A"/>
    <w:rsid w:val="008D1405"/>
    <w:rsid w:val="008D437D"/>
    <w:rsid w:val="008D6B78"/>
    <w:rsid w:val="008E01E5"/>
    <w:rsid w:val="008E14C3"/>
    <w:rsid w:val="008E1CF3"/>
    <w:rsid w:val="008E216B"/>
    <w:rsid w:val="008E31F8"/>
    <w:rsid w:val="008E4A7F"/>
    <w:rsid w:val="008E5408"/>
    <w:rsid w:val="008F5144"/>
    <w:rsid w:val="008F560E"/>
    <w:rsid w:val="008F7636"/>
    <w:rsid w:val="009011DF"/>
    <w:rsid w:val="0090202C"/>
    <w:rsid w:val="00902759"/>
    <w:rsid w:val="00903A3F"/>
    <w:rsid w:val="00903B4C"/>
    <w:rsid w:val="00903CA0"/>
    <w:rsid w:val="0090405C"/>
    <w:rsid w:val="00905ED8"/>
    <w:rsid w:val="0090616B"/>
    <w:rsid w:val="0090767D"/>
    <w:rsid w:val="0091458E"/>
    <w:rsid w:val="00915F17"/>
    <w:rsid w:val="00916243"/>
    <w:rsid w:val="00916FD4"/>
    <w:rsid w:val="00920365"/>
    <w:rsid w:val="009205B4"/>
    <w:rsid w:val="009233D5"/>
    <w:rsid w:val="009234DF"/>
    <w:rsid w:val="00923EC3"/>
    <w:rsid w:val="00930013"/>
    <w:rsid w:val="00930E90"/>
    <w:rsid w:val="00931D1A"/>
    <w:rsid w:val="00932552"/>
    <w:rsid w:val="0093259C"/>
    <w:rsid w:val="00933FD5"/>
    <w:rsid w:val="0093646D"/>
    <w:rsid w:val="009401BD"/>
    <w:rsid w:val="0094213C"/>
    <w:rsid w:val="00943B5A"/>
    <w:rsid w:val="009458CA"/>
    <w:rsid w:val="0095075E"/>
    <w:rsid w:val="00954A06"/>
    <w:rsid w:val="00954D4E"/>
    <w:rsid w:val="00955140"/>
    <w:rsid w:val="009561B4"/>
    <w:rsid w:val="009631BC"/>
    <w:rsid w:val="00963733"/>
    <w:rsid w:val="009657C3"/>
    <w:rsid w:val="0097107A"/>
    <w:rsid w:val="0097134E"/>
    <w:rsid w:val="00972ACB"/>
    <w:rsid w:val="00973477"/>
    <w:rsid w:val="009759EC"/>
    <w:rsid w:val="00976FEF"/>
    <w:rsid w:val="00977BDA"/>
    <w:rsid w:val="0098382A"/>
    <w:rsid w:val="009839E8"/>
    <w:rsid w:val="00985E75"/>
    <w:rsid w:val="00987029"/>
    <w:rsid w:val="0099026A"/>
    <w:rsid w:val="009944E6"/>
    <w:rsid w:val="00995824"/>
    <w:rsid w:val="009A0523"/>
    <w:rsid w:val="009A093D"/>
    <w:rsid w:val="009A09BE"/>
    <w:rsid w:val="009A0E6D"/>
    <w:rsid w:val="009A17FE"/>
    <w:rsid w:val="009A1E12"/>
    <w:rsid w:val="009A2779"/>
    <w:rsid w:val="009A2D4A"/>
    <w:rsid w:val="009A5345"/>
    <w:rsid w:val="009A62BE"/>
    <w:rsid w:val="009B634B"/>
    <w:rsid w:val="009B6EF4"/>
    <w:rsid w:val="009B7AA4"/>
    <w:rsid w:val="009C33A3"/>
    <w:rsid w:val="009C635D"/>
    <w:rsid w:val="009C7F39"/>
    <w:rsid w:val="009D1183"/>
    <w:rsid w:val="009D4C1B"/>
    <w:rsid w:val="009E06A5"/>
    <w:rsid w:val="009E116C"/>
    <w:rsid w:val="009E3674"/>
    <w:rsid w:val="009F00FD"/>
    <w:rsid w:val="009F0E7F"/>
    <w:rsid w:val="009F0FCE"/>
    <w:rsid w:val="009F25F4"/>
    <w:rsid w:val="009F62FD"/>
    <w:rsid w:val="009F6474"/>
    <w:rsid w:val="00A0012F"/>
    <w:rsid w:val="00A0107C"/>
    <w:rsid w:val="00A0262D"/>
    <w:rsid w:val="00A02B70"/>
    <w:rsid w:val="00A044C7"/>
    <w:rsid w:val="00A061FE"/>
    <w:rsid w:val="00A0769C"/>
    <w:rsid w:val="00A12AE8"/>
    <w:rsid w:val="00A13FE5"/>
    <w:rsid w:val="00A14F09"/>
    <w:rsid w:val="00A170EC"/>
    <w:rsid w:val="00A17CAE"/>
    <w:rsid w:val="00A2021E"/>
    <w:rsid w:val="00A20AF5"/>
    <w:rsid w:val="00A22D66"/>
    <w:rsid w:val="00A247F8"/>
    <w:rsid w:val="00A271AB"/>
    <w:rsid w:val="00A34AD5"/>
    <w:rsid w:val="00A35FF4"/>
    <w:rsid w:val="00A44DEC"/>
    <w:rsid w:val="00A4612E"/>
    <w:rsid w:val="00A465D1"/>
    <w:rsid w:val="00A541A3"/>
    <w:rsid w:val="00A54894"/>
    <w:rsid w:val="00A558C0"/>
    <w:rsid w:val="00A56A19"/>
    <w:rsid w:val="00A57E90"/>
    <w:rsid w:val="00A653A5"/>
    <w:rsid w:val="00A679B3"/>
    <w:rsid w:val="00A75306"/>
    <w:rsid w:val="00A76022"/>
    <w:rsid w:val="00A779EA"/>
    <w:rsid w:val="00A81F71"/>
    <w:rsid w:val="00A82801"/>
    <w:rsid w:val="00A82DEC"/>
    <w:rsid w:val="00A874BF"/>
    <w:rsid w:val="00A934CC"/>
    <w:rsid w:val="00A952A6"/>
    <w:rsid w:val="00A9712A"/>
    <w:rsid w:val="00AA080C"/>
    <w:rsid w:val="00AA55A8"/>
    <w:rsid w:val="00AA583C"/>
    <w:rsid w:val="00AA67FB"/>
    <w:rsid w:val="00AB4628"/>
    <w:rsid w:val="00AB5EB9"/>
    <w:rsid w:val="00AB632C"/>
    <w:rsid w:val="00AB66F4"/>
    <w:rsid w:val="00AC071B"/>
    <w:rsid w:val="00AC432A"/>
    <w:rsid w:val="00AD091C"/>
    <w:rsid w:val="00AD28DB"/>
    <w:rsid w:val="00AD4D6E"/>
    <w:rsid w:val="00AD63D3"/>
    <w:rsid w:val="00AD7071"/>
    <w:rsid w:val="00AD78E0"/>
    <w:rsid w:val="00AE098B"/>
    <w:rsid w:val="00AE3722"/>
    <w:rsid w:val="00AE3F48"/>
    <w:rsid w:val="00AE49CB"/>
    <w:rsid w:val="00AE65C0"/>
    <w:rsid w:val="00AE6B89"/>
    <w:rsid w:val="00AE77F2"/>
    <w:rsid w:val="00AE7CDF"/>
    <w:rsid w:val="00AF1283"/>
    <w:rsid w:val="00AF3C51"/>
    <w:rsid w:val="00AF4A43"/>
    <w:rsid w:val="00AF52A3"/>
    <w:rsid w:val="00B02699"/>
    <w:rsid w:val="00B062F5"/>
    <w:rsid w:val="00B07360"/>
    <w:rsid w:val="00B11173"/>
    <w:rsid w:val="00B13FE0"/>
    <w:rsid w:val="00B152D1"/>
    <w:rsid w:val="00B15EF8"/>
    <w:rsid w:val="00B17FFD"/>
    <w:rsid w:val="00B23677"/>
    <w:rsid w:val="00B23F7B"/>
    <w:rsid w:val="00B307E4"/>
    <w:rsid w:val="00B3126E"/>
    <w:rsid w:val="00B315C8"/>
    <w:rsid w:val="00B33F2C"/>
    <w:rsid w:val="00B34482"/>
    <w:rsid w:val="00B400F3"/>
    <w:rsid w:val="00B43C0C"/>
    <w:rsid w:val="00B43FB5"/>
    <w:rsid w:val="00B5098C"/>
    <w:rsid w:val="00B51924"/>
    <w:rsid w:val="00B52841"/>
    <w:rsid w:val="00B52DA9"/>
    <w:rsid w:val="00B5447B"/>
    <w:rsid w:val="00B55F0A"/>
    <w:rsid w:val="00B5609B"/>
    <w:rsid w:val="00B57040"/>
    <w:rsid w:val="00B60B41"/>
    <w:rsid w:val="00B613C7"/>
    <w:rsid w:val="00B62CF8"/>
    <w:rsid w:val="00B63C2B"/>
    <w:rsid w:val="00B7007A"/>
    <w:rsid w:val="00B747A1"/>
    <w:rsid w:val="00B74996"/>
    <w:rsid w:val="00B74D37"/>
    <w:rsid w:val="00B7655B"/>
    <w:rsid w:val="00B7687E"/>
    <w:rsid w:val="00B77334"/>
    <w:rsid w:val="00B809EC"/>
    <w:rsid w:val="00B81547"/>
    <w:rsid w:val="00B81ED2"/>
    <w:rsid w:val="00B85781"/>
    <w:rsid w:val="00B934E5"/>
    <w:rsid w:val="00B94706"/>
    <w:rsid w:val="00B9518D"/>
    <w:rsid w:val="00B96DAA"/>
    <w:rsid w:val="00BA0368"/>
    <w:rsid w:val="00BA2D60"/>
    <w:rsid w:val="00BA35ED"/>
    <w:rsid w:val="00BA3678"/>
    <w:rsid w:val="00BA5158"/>
    <w:rsid w:val="00BA6182"/>
    <w:rsid w:val="00BB0800"/>
    <w:rsid w:val="00BB1CE7"/>
    <w:rsid w:val="00BB417F"/>
    <w:rsid w:val="00BB436C"/>
    <w:rsid w:val="00BB5138"/>
    <w:rsid w:val="00BB5F5D"/>
    <w:rsid w:val="00BB661C"/>
    <w:rsid w:val="00BB6EBF"/>
    <w:rsid w:val="00BB779E"/>
    <w:rsid w:val="00BC357E"/>
    <w:rsid w:val="00BC46F1"/>
    <w:rsid w:val="00BC64F2"/>
    <w:rsid w:val="00BC7C95"/>
    <w:rsid w:val="00BC7D7B"/>
    <w:rsid w:val="00BC7DF7"/>
    <w:rsid w:val="00BD3E07"/>
    <w:rsid w:val="00BD79D5"/>
    <w:rsid w:val="00BE16BC"/>
    <w:rsid w:val="00BE1C6C"/>
    <w:rsid w:val="00BE2631"/>
    <w:rsid w:val="00BE2EA9"/>
    <w:rsid w:val="00BE3B49"/>
    <w:rsid w:val="00BE52E2"/>
    <w:rsid w:val="00BE6427"/>
    <w:rsid w:val="00BE6825"/>
    <w:rsid w:val="00BE6F3D"/>
    <w:rsid w:val="00BE6FCB"/>
    <w:rsid w:val="00BF2B51"/>
    <w:rsid w:val="00BF3CDB"/>
    <w:rsid w:val="00BF4557"/>
    <w:rsid w:val="00BF5DB0"/>
    <w:rsid w:val="00BF6E6A"/>
    <w:rsid w:val="00C00B56"/>
    <w:rsid w:val="00C016EC"/>
    <w:rsid w:val="00C03A63"/>
    <w:rsid w:val="00C11358"/>
    <w:rsid w:val="00C1476D"/>
    <w:rsid w:val="00C14B0C"/>
    <w:rsid w:val="00C17089"/>
    <w:rsid w:val="00C179B2"/>
    <w:rsid w:val="00C17FC0"/>
    <w:rsid w:val="00C21512"/>
    <w:rsid w:val="00C21994"/>
    <w:rsid w:val="00C2219E"/>
    <w:rsid w:val="00C2232A"/>
    <w:rsid w:val="00C22546"/>
    <w:rsid w:val="00C22EA9"/>
    <w:rsid w:val="00C25BAD"/>
    <w:rsid w:val="00C2627B"/>
    <w:rsid w:val="00C26872"/>
    <w:rsid w:val="00C27E9D"/>
    <w:rsid w:val="00C30CED"/>
    <w:rsid w:val="00C31B6C"/>
    <w:rsid w:val="00C32A19"/>
    <w:rsid w:val="00C33989"/>
    <w:rsid w:val="00C347F2"/>
    <w:rsid w:val="00C34AE9"/>
    <w:rsid w:val="00C3567D"/>
    <w:rsid w:val="00C36A44"/>
    <w:rsid w:val="00C431EB"/>
    <w:rsid w:val="00C455E8"/>
    <w:rsid w:val="00C46702"/>
    <w:rsid w:val="00C4679A"/>
    <w:rsid w:val="00C469BD"/>
    <w:rsid w:val="00C5010B"/>
    <w:rsid w:val="00C52CA3"/>
    <w:rsid w:val="00C53E10"/>
    <w:rsid w:val="00C56BE3"/>
    <w:rsid w:val="00C62AB6"/>
    <w:rsid w:val="00C66269"/>
    <w:rsid w:val="00C7178F"/>
    <w:rsid w:val="00C71911"/>
    <w:rsid w:val="00C7663D"/>
    <w:rsid w:val="00C80EA2"/>
    <w:rsid w:val="00C81D90"/>
    <w:rsid w:val="00C83B81"/>
    <w:rsid w:val="00C86AF8"/>
    <w:rsid w:val="00C86E1B"/>
    <w:rsid w:val="00C870E8"/>
    <w:rsid w:val="00C90092"/>
    <w:rsid w:val="00C90454"/>
    <w:rsid w:val="00C90942"/>
    <w:rsid w:val="00C927FE"/>
    <w:rsid w:val="00C93C0E"/>
    <w:rsid w:val="00C94F90"/>
    <w:rsid w:val="00C96883"/>
    <w:rsid w:val="00C97E34"/>
    <w:rsid w:val="00CA129D"/>
    <w:rsid w:val="00CA19BE"/>
    <w:rsid w:val="00CA2BDE"/>
    <w:rsid w:val="00CA3476"/>
    <w:rsid w:val="00CA41C9"/>
    <w:rsid w:val="00CA45A0"/>
    <w:rsid w:val="00CA5E03"/>
    <w:rsid w:val="00CA6418"/>
    <w:rsid w:val="00CA6891"/>
    <w:rsid w:val="00CA6F14"/>
    <w:rsid w:val="00CB2216"/>
    <w:rsid w:val="00CB48CA"/>
    <w:rsid w:val="00CC13B3"/>
    <w:rsid w:val="00CC1C2B"/>
    <w:rsid w:val="00CC2C87"/>
    <w:rsid w:val="00CC445F"/>
    <w:rsid w:val="00CC48AA"/>
    <w:rsid w:val="00CC7607"/>
    <w:rsid w:val="00CD3D6F"/>
    <w:rsid w:val="00CD3F12"/>
    <w:rsid w:val="00CD4110"/>
    <w:rsid w:val="00CD4194"/>
    <w:rsid w:val="00CD6982"/>
    <w:rsid w:val="00CD6991"/>
    <w:rsid w:val="00CD6C9F"/>
    <w:rsid w:val="00CD7AAA"/>
    <w:rsid w:val="00CF072A"/>
    <w:rsid w:val="00CF12D7"/>
    <w:rsid w:val="00CF2FDC"/>
    <w:rsid w:val="00CF4DFE"/>
    <w:rsid w:val="00CF7630"/>
    <w:rsid w:val="00CF79E1"/>
    <w:rsid w:val="00D0109F"/>
    <w:rsid w:val="00D03A17"/>
    <w:rsid w:val="00D04131"/>
    <w:rsid w:val="00D0520C"/>
    <w:rsid w:val="00D1617D"/>
    <w:rsid w:val="00D1742D"/>
    <w:rsid w:val="00D2006F"/>
    <w:rsid w:val="00D208EC"/>
    <w:rsid w:val="00D20A53"/>
    <w:rsid w:val="00D21372"/>
    <w:rsid w:val="00D21D87"/>
    <w:rsid w:val="00D2231D"/>
    <w:rsid w:val="00D239E6"/>
    <w:rsid w:val="00D27AF9"/>
    <w:rsid w:val="00D33294"/>
    <w:rsid w:val="00D34834"/>
    <w:rsid w:val="00D36846"/>
    <w:rsid w:val="00D404DB"/>
    <w:rsid w:val="00D41B18"/>
    <w:rsid w:val="00D44265"/>
    <w:rsid w:val="00D45951"/>
    <w:rsid w:val="00D46ED5"/>
    <w:rsid w:val="00D47F1D"/>
    <w:rsid w:val="00D500D3"/>
    <w:rsid w:val="00D51B94"/>
    <w:rsid w:val="00D57FD4"/>
    <w:rsid w:val="00D6166C"/>
    <w:rsid w:val="00D62657"/>
    <w:rsid w:val="00D654EF"/>
    <w:rsid w:val="00D660FB"/>
    <w:rsid w:val="00D673F5"/>
    <w:rsid w:val="00D70D20"/>
    <w:rsid w:val="00D711C3"/>
    <w:rsid w:val="00D733DD"/>
    <w:rsid w:val="00D74187"/>
    <w:rsid w:val="00D743FD"/>
    <w:rsid w:val="00D74C2A"/>
    <w:rsid w:val="00D76B11"/>
    <w:rsid w:val="00D81880"/>
    <w:rsid w:val="00D81931"/>
    <w:rsid w:val="00D83CCF"/>
    <w:rsid w:val="00D858E0"/>
    <w:rsid w:val="00D8706C"/>
    <w:rsid w:val="00D92E2B"/>
    <w:rsid w:val="00D9396C"/>
    <w:rsid w:val="00D93AA5"/>
    <w:rsid w:val="00D95900"/>
    <w:rsid w:val="00D97512"/>
    <w:rsid w:val="00DA0B5E"/>
    <w:rsid w:val="00DA35B4"/>
    <w:rsid w:val="00DA51CB"/>
    <w:rsid w:val="00DA5627"/>
    <w:rsid w:val="00DA65D0"/>
    <w:rsid w:val="00DA6604"/>
    <w:rsid w:val="00DA68EC"/>
    <w:rsid w:val="00DA7DB8"/>
    <w:rsid w:val="00DB08C8"/>
    <w:rsid w:val="00DB2E2D"/>
    <w:rsid w:val="00DB4390"/>
    <w:rsid w:val="00DB446B"/>
    <w:rsid w:val="00DB64D9"/>
    <w:rsid w:val="00DC2D8C"/>
    <w:rsid w:val="00DC5D1E"/>
    <w:rsid w:val="00DC5F05"/>
    <w:rsid w:val="00DC687A"/>
    <w:rsid w:val="00DD1BE7"/>
    <w:rsid w:val="00DD490B"/>
    <w:rsid w:val="00DD4D64"/>
    <w:rsid w:val="00DD543D"/>
    <w:rsid w:val="00DD5820"/>
    <w:rsid w:val="00DE0064"/>
    <w:rsid w:val="00DE15B4"/>
    <w:rsid w:val="00DE1ACE"/>
    <w:rsid w:val="00DE1DA1"/>
    <w:rsid w:val="00DE346D"/>
    <w:rsid w:val="00DE6AE3"/>
    <w:rsid w:val="00DF147D"/>
    <w:rsid w:val="00DF23F5"/>
    <w:rsid w:val="00DF2B94"/>
    <w:rsid w:val="00DF40A4"/>
    <w:rsid w:val="00DF5043"/>
    <w:rsid w:val="00DF6946"/>
    <w:rsid w:val="00DF7677"/>
    <w:rsid w:val="00DF7EF7"/>
    <w:rsid w:val="00E004BE"/>
    <w:rsid w:val="00E02061"/>
    <w:rsid w:val="00E0400F"/>
    <w:rsid w:val="00E05484"/>
    <w:rsid w:val="00E0549D"/>
    <w:rsid w:val="00E07F5A"/>
    <w:rsid w:val="00E07FBA"/>
    <w:rsid w:val="00E116EC"/>
    <w:rsid w:val="00E11792"/>
    <w:rsid w:val="00E1352E"/>
    <w:rsid w:val="00E1514E"/>
    <w:rsid w:val="00E2165F"/>
    <w:rsid w:val="00E22584"/>
    <w:rsid w:val="00E25E66"/>
    <w:rsid w:val="00E2724C"/>
    <w:rsid w:val="00E30DB7"/>
    <w:rsid w:val="00E3202C"/>
    <w:rsid w:val="00E32379"/>
    <w:rsid w:val="00E3433C"/>
    <w:rsid w:val="00E35AF5"/>
    <w:rsid w:val="00E35DFD"/>
    <w:rsid w:val="00E4143F"/>
    <w:rsid w:val="00E42751"/>
    <w:rsid w:val="00E47E84"/>
    <w:rsid w:val="00E5198B"/>
    <w:rsid w:val="00E53D69"/>
    <w:rsid w:val="00E5461C"/>
    <w:rsid w:val="00E54FA1"/>
    <w:rsid w:val="00E54FC2"/>
    <w:rsid w:val="00E55F68"/>
    <w:rsid w:val="00E61161"/>
    <w:rsid w:val="00E64203"/>
    <w:rsid w:val="00E64EDA"/>
    <w:rsid w:val="00E64FDF"/>
    <w:rsid w:val="00E665DF"/>
    <w:rsid w:val="00E67B49"/>
    <w:rsid w:val="00E7075A"/>
    <w:rsid w:val="00E7271F"/>
    <w:rsid w:val="00E750B3"/>
    <w:rsid w:val="00E752AD"/>
    <w:rsid w:val="00E75793"/>
    <w:rsid w:val="00E776E9"/>
    <w:rsid w:val="00E77B6A"/>
    <w:rsid w:val="00E800FE"/>
    <w:rsid w:val="00E82261"/>
    <w:rsid w:val="00E82C95"/>
    <w:rsid w:val="00E837BE"/>
    <w:rsid w:val="00E8384B"/>
    <w:rsid w:val="00E84A67"/>
    <w:rsid w:val="00E865E0"/>
    <w:rsid w:val="00E86CF0"/>
    <w:rsid w:val="00E90841"/>
    <w:rsid w:val="00E91852"/>
    <w:rsid w:val="00E96486"/>
    <w:rsid w:val="00E9691F"/>
    <w:rsid w:val="00E977E3"/>
    <w:rsid w:val="00E978A9"/>
    <w:rsid w:val="00E97917"/>
    <w:rsid w:val="00EA1E68"/>
    <w:rsid w:val="00EA2561"/>
    <w:rsid w:val="00EA3B71"/>
    <w:rsid w:val="00EA444F"/>
    <w:rsid w:val="00EA67CE"/>
    <w:rsid w:val="00EB1ADF"/>
    <w:rsid w:val="00EB34BC"/>
    <w:rsid w:val="00EB58FE"/>
    <w:rsid w:val="00EB7D32"/>
    <w:rsid w:val="00EC7BE4"/>
    <w:rsid w:val="00ED085F"/>
    <w:rsid w:val="00ED3D81"/>
    <w:rsid w:val="00ED4ECB"/>
    <w:rsid w:val="00ED68A1"/>
    <w:rsid w:val="00EE2CA2"/>
    <w:rsid w:val="00EE3365"/>
    <w:rsid w:val="00EE6F98"/>
    <w:rsid w:val="00EF2113"/>
    <w:rsid w:val="00EF2801"/>
    <w:rsid w:val="00EF45BF"/>
    <w:rsid w:val="00EF4B2E"/>
    <w:rsid w:val="00EF4E90"/>
    <w:rsid w:val="00F0018A"/>
    <w:rsid w:val="00F0087A"/>
    <w:rsid w:val="00F02F08"/>
    <w:rsid w:val="00F03FAB"/>
    <w:rsid w:val="00F04249"/>
    <w:rsid w:val="00F05221"/>
    <w:rsid w:val="00F11A4F"/>
    <w:rsid w:val="00F144A1"/>
    <w:rsid w:val="00F1474B"/>
    <w:rsid w:val="00F177FB"/>
    <w:rsid w:val="00F24577"/>
    <w:rsid w:val="00F24A5C"/>
    <w:rsid w:val="00F250D2"/>
    <w:rsid w:val="00F2528D"/>
    <w:rsid w:val="00F258A7"/>
    <w:rsid w:val="00F26E8B"/>
    <w:rsid w:val="00F27F60"/>
    <w:rsid w:val="00F32121"/>
    <w:rsid w:val="00F3218B"/>
    <w:rsid w:val="00F333D7"/>
    <w:rsid w:val="00F3441A"/>
    <w:rsid w:val="00F34497"/>
    <w:rsid w:val="00F367FD"/>
    <w:rsid w:val="00F40B5A"/>
    <w:rsid w:val="00F41020"/>
    <w:rsid w:val="00F4261A"/>
    <w:rsid w:val="00F43CB4"/>
    <w:rsid w:val="00F443D8"/>
    <w:rsid w:val="00F44607"/>
    <w:rsid w:val="00F44A51"/>
    <w:rsid w:val="00F46DBE"/>
    <w:rsid w:val="00F555E7"/>
    <w:rsid w:val="00F577F3"/>
    <w:rsid w:val="00F6091C"/>
    <w:rsid w:val="00F63721"/>
    <w:rsid w:val="00F67358"/>
    <w:rsid w:val="00F727D4"/>
    <w:rsid w:val="00F73155"/>
    <w:rsid w:val="00F746F7"/>
    <w:rsid w:val="00F77978"/>
    <w:rsid w:val="00F81679"/>
    <w:rsid w:val="00F825C1"/>
    <w:rsid w:val="00F85EE2"/>
    <w:rsid w:val="00F86EB5"/>
    <w:rsid w:val="00F874DD"/>
    <w:rsid w:val="00F962C9"/>
    <w:rsid w:val="00F96E00"/>
    <w:rsid w:val="00F97618"/>
    <w:rsid w:val="00FA0490"/>
    <w:rsid w:val="00FA1EA0"/>
    <w:rsid w:val="00FA4C69"/>
    <w:rsid w:val="00FB29F4"/>
    <w:rsid w:val="00FB4F3D"/>
    <w:rsid w:val="00FB707F"/>
    <w:rsid w:val="00FC032E"/>
    <w:rsid w:val="00FC35AA"/>
    <w:rsid w:val="00FC3A10"/>
    <w:rsid w:val="00FC56BA"/>
    <w:rsid w:val="00FC6414"/>
    <w:rsid w:val="00FD260D"/>
    <w:rsid w:val="00FD5345"/>
    <w:rsid w:val="00FD6BBB"/>
    <w:rsid w:val="00FD702D"/>
    <w:rsid w:val="00FE298A"/>
    <w:rsid w:val="00FE3DD2"/>
    <w:rsid w:val="00FF199F"/>
    <w:rsid w:val="00FF2BFB"/>
    <w:rsid w:val="00FF4DBB"/>
    <w:rsid w:val="00FF580A"/>
    <w:rsid w:val="00FF5A69"/>
    <w:rsid w:val="0194B5B5"/>
    <w:rsid w:val="01B92809"/>
    <w:rsid w:val="023CC323"/>
    <w:rsid w:val="0295C35B"/>
    <w:rsid w:val="02C3CE38"/>
    <w:rsid w:val="03A4EA53"/>
    <w:rsid w:val="05154951"/>
    <w:rsid w:val="051D340A"/>
    <w:rsid w:val="053AB003"/>
    <w:rsid w:val="077CA10F"/>
    <w:rsid w:val="07EE69DE"/>
    <w:rsid w:val="07F324A3"/>
    <w:rsid w:val="090CCE84"/>
    <w:rsid w:val="0BA2CE0E"/>
    <w:rsid w:val="0CDEED05"/>
    <w:rsid w:val="0CFE9A61"/>
    <w:rsid w:val="0D806860"/>
    <w:rsid w:val="0DAB93F5"/>
    <w:rsid w:val="0E129073"/>
    <w:rsid w:val="0E7338BD"/>
    <w:rsid w:val="0ED084E7"/>
    <w:rsid w:val="10080E2E"/>
    <w:rsid w:val="10A60509"/>
    <w:rsid w:val="10D2CDBD"/>
    <w:rsid w:val="1465A787"/>
    <w:rsid w:val="1487239D"/>
    <w:rsid w:val="14F4C7C1"/>
    <w:rsid w:val="152DAE83"/>
    <w:rsid w:val="1530B74A"/>
    <w:rsid w:val="17BBF20F"/>
    <w:rsid w:val="1A68D5D7"/>
    <w:rsid w:val="1BFABBC9"/>
    <w:rsid w:val="1CE338D7"/>
    <w:rsid w:val="1CF10669"/>
    <w:rsid w:val="1E45AE32"/>
    <w:rsid w:val="1F04F3CA"/>
    <w:rsid w:val="1F07D4A4"/>
    <w:rsid w:val="1F3B1C87"/>
    <w:rsid w:val="2013F211"/>
    <w:rsid w:val="23B949CA"/>
    <w:rsid w:val="23F3F804"/>
    <w:rsid w:val="25C8E6D9"/>
    <w:rsid w:val="26CD37D6"/>
    <w:rsid w:val="26DC9ABB"/>
    <w:rsid w:val="272BDCBE"/>
    <w:rsid w:val="2787708F"/>
    <w:rsid w:val="2788315F"/>
    <w:rsid w:val="282BEC49"/>
    <w:rsid w:val="28B96188"/>
    <w:rsid w:val="2998B5E9"/>
    <w:rsid w:val="2A15488A"/>
    <w:rsid w:val="2B160639"/>
    <w:rsid w:val="2B390821"/>
    <w:rsid w:val="2C51E3A9"/>
    <w:rsid w:val="2CAA5D2A"/>
    <w:rsid w:val="2CF27519"/>
    <w:rsid w:val="2D136562"/>
    <w:rsid w:val="2E5A1C01"/>
    <w:rsid w:val="2E692031"/>
    <w:rsid w:val="3165CDA1"/>
    <w:rsid w:val="317D47C2"/>
    <w:rsid w:val="31ACBDDF"/>
    <w:rsid w:val="31BEEB4C"/>
    <w:rsid w:val="32A774D8"/>
    <w:rsid w:val="335ABBAD"/>
    <w:rsid w:val="33C030F1"/>
    <w:rsid w:val="34645687"/>
    <w:rsid w:val="34915409"/>
    <w:rsid w:val="34E45EA1"/>
    <w:rsid w:val="35A25528"/>
    <w:rsid w:val="36906DBA"/>
    <w:rsid w:val="3699575F"/>
    <w:rsid w:val="38346B7E"/>
    <w:rsid w:val="38F49E43"/>
    <w:rsid w:val="3A2E9767"/>
    <w:rsid w:val="3BF90509"/>
    <w:rsid w:val="3DE33379"/>
    <w:rsid w:val="3E0040CD"/>
    <w:rsid w:val="3E533346"/>
    <w:rsid w:val="411AD43B"/>
    <w:rsid w:val="413AA88C"/>
    <w:rsid w:val="413CB271"/>
    <w:rsid w:val="42C9A583"/>
    <w:rsid w:val="430FF38A"/>
    <w:rsid w:val="43169FB6"/>
    <w:rsid w:val="436BA6BA"/>
    <w:rsid w:val="436CAC07"/>
    <w:rsid w:val="43E64208"/>
    <w:rsid w:val="45E74A6E"/>
    <w:rsid w:val="46FB0C5D"/>
    <w:rsid w:val="47164A94"/>
    <w:rsid w:val="47CDB410"/>
    <w:rsid w:val="47D79764"/>
    <w:rsid w:val="493A73CB"/>
    <w:rsid w:val="4B9EAA68"/>
    <w:rsid w:val="4BD5CED1"/>
    <w:rsid w:val="4D1B8C36"/>
    <w:rsid w:val="4F9CA2C0"/>
    <w:rsid w:val="50EA8011"/>
    <w:rsid w:val="5216F127"/>
    <w:rsid w:val="5271D8E6"/>
    <w:rsid w:val="54056DA9"/>
    <w:rsid w:val="5487609D"/>
    <w:rsid w:val="55EFF0DD"/>
    <w:rsid w:val="578EFEB2"/>
    <w:rsid w:val="5950484B"/>
    <w:rsid w:val="59BE3A92"/>
    <w:rsid w:val="5A00D622"/>
    <w:rsid w:val="5A986788"/>
    <w:rsid w:val="5C187068"/>
    <w:rsid w:val="5D0CCD69"/>
    <w:rsid w:val="5D474A52"/>
    <w:rsid w:val="5DBB5FFF"/>
    <w:rsid w:val="6093C3CC"/>
    <w:rsid w:val="611CB89B"/>
    <w:rsid w:val="613E8822"/>
    <w:rsid w:val="61723CEB"/>
    <w:rsid w:val="62881D5A"/>
    <w:rsid w:val="629608B6"/>
    <w:rsid w:val="67305C01"/>
    <w:rsid w:val="67466813"/>
    <w:rsid w:val="68FAB7FC"/>
    <w:rsid w:val="6A34B5D0"/>
    <w:rsid w:val="6B300441"/>
    <w:rsid w:val="6DC5C31D"/>
    <w:rsid w:val="6F132480"/>
    <w:rsid w:val="70B88240"/>
    <w:rsid w:val="70D425B8"/>
    <w:rsid w:val="71FCC1B5"/>
    <w:rsid w:val="732B9D22"/>
    <w:rsid w:val="7525EA39"/>
    <w:rsid w:val="75706D87"/>
    <w:rsid w:val="77ECF3C7"/>
    <w:rsid w:val="7842D644"/>
    <w:rsid w:val="78B73C19"/>
    <w:rsid w:val="79DA22BD"/>
    <w:rsid w:val="79EEF061"/>
    <w:rsid w:val="7BFB59CC"/>
    <w:rsid w:val="7DAD24B5"/>
    <w:rsid w:val="7DFCB598"/>
    <w:rsid w:val="7E255755"/>
    <w:rsid w:val="7EE562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B512B3"/>
  <w15:docId w15:val="{B6B07C55-68FF-49A5-B49F-E5B2AEAB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alatino Linotype" w:eastAsia="HGSMinchoE" w:hAnsi="Palatino Linotype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53"/>
    <w:pPr>
      <w:spacing w:line="220" w:lineRule="atLeast"/>
    </w:pPr>
    <w:rPr>
      <w:rFonts w:ascii="Segoe Pro Light" w:hAnsi="Segoe Pro Light"/>
      <w:color w:val="000000"/>
      <w:sz w:val="18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ABD"/>
    <w:pPr>
      <w:keepNext/>
      <w:keepLines/>
      <w:outlineLvl w:val="0"/>
    </w:pPr>
    <w:rPr>
      <w:bCs/>
      <w:color w:val="00188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3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4ABD"/>
    <w:rPr>
      <w:rFonts w:ascii="Segoe Pro Light" w:eastAsia="HGSMinchoE" w:hAnsi="Segoe Pro Light" w:cs="Times New Roman"/>
      <w:bCs/>
      <w:color w:val="00188F"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qFormat/>
    <w:rsid w:val="003F36B3"/>
    <w:pPr>
      <w:tabs>
        <w:tab w:val="center" w:pos="4320"/>
        <w:tab w:val="right" w:pos="8640"/>
      </w:tabs>
    </w:pPr>
    <w:rPr>
      <w:color w:val="00188F"/>
      <w:sz w:val="30"/>
    </w:rPr>
  </w:style>
  <w:style w:type="character" w:customStyle="1" w:styleId="HeaderChar">
    <w:name w:val="Header Char"/>
    <w:link w:val="Header"/>
    <w:uiPriority w:val="99"/>
    <w:rsid w:val="003F36B3"/>
    <w:rPr>
      <w:rFonts w:ascii="Segoe Pro Light" w:hAnsi="Segoe Pro Light"/>
      <w:color w:val="00188F"/>
      <w:sz w:val="30"/>
      <w:szCs w:val="24"/>
    </w:rPr>
  </w:style>
  <w:style w:type="paragraph" w:customStyle="1" w:styleId="body">
    <w:name w:val="body"/>
    <w:basedOn w:val="Normal"/>
    <w:uiPriority w:val="99"/>
    <w:qFormat/>
    <w:rsid w:val="003F36B3"/>
    <w:pPr>
      <w:widowControl w:val="0"/>
      <w:autoSpaceDE w:val="0"/>
      <w:autoSpaceDN w:val="0"/>
      <w:adjustRightInd w:val="0"/>
      <w:spacing w:before="302" w:after="230"/>
      <w:textAlignment w:val="center"/>
    </w:pPr>
    <w:rPr>
      <w:rFonts w:ascii="SegoePro-Light" w:hAnsi="SegoePro-Light" w:cs="SegoePro-Light"/>
      <w:szCs w:val="18"/>
    </w:rPr>
  </w:style>
  <w:style w:type="character" w:customStyle="1" w:styleId="ObjectivesBold">
    <w:name w:val="Objectives Bold"/>
    <w:uiPriority w:val="1"/>
    <w:qFormat/>
    <w:rsid w:val="003F36B3"/>
    <w:rPr>
      <w:rFonts w:ascii="Segoe Pro Semibold" w:hAnsi="Segoe Pro Semibold"/>
      <w:b w:val="0"/>
      <w:i w:val="0"/>
      <w:color w:val="00BCF2"/>
      <w:sz w:val="18"/>
    </w:rPr>
  </w:style>
  <w:style w:type="paragraph" w:customStyle="1" w:styleId="Agendatimeentry">
    <w:name w:val="Agenda time entry"/>
    <w:basedOn w:val="body"/>
    <w:qFormat/>
    <w:rsid w:val="00CA2BDE"/>
    <w:pPr>
      <w:tabs>
        <w:tab w:val="left" w:pos="1440"/>
      </w:tabs>
      <w:spacing w:before="60" w:after="120"/>
      <w:ind w:left="1440" w:hanging="1440"/>
    </w:pPr>
    <w:rPr>
      <w:color w:val="auto"/>
    </w:rPr>
  </w:style>
  <w:style w:type="paragraph" w:styleId="Footer">
    <w:name w:val="footer"/>
    <w:basedOn w:val="Normal"/>
    <w:link w:val="FooterChar"/>
    <w:uiPriority w:val="99"/>
    <w:unhideWhenUsed/>
    <w:rsid w:val="00C431E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31EB"/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B7655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51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924"/>
    <w:rPr>
      <w:color w:val="0563C1"/>
      <w:u w:val="single"/>
    </w:rPr>
  </w:style>
  <w:style w:type="table" w:styleId="TableGrid">
    <w:name w:val="Table Grid"/>
    <w:basedOn w:val="TableNormal"/>
    <w:uiPriority w:val="59"/>
    <w:rsid w:val="00850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4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4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482"/>
    <w:rPr>
      <w:rFonts w:ascii="Segoe Pro Light" w:hAnsi="Segoe Pro Light"/>
      <w:color w:val="00000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482"/>
    <w:rPr>
      <w:rFonts w:ascii="Segoe Pro Light" w:hAnsi="Segoe Pro Light"/>
      <w:b/>
      <w:bCs/>
      <w:color w:val="00000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4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82"/>
    <w:rPr>
      <w:rFonts w:ascii="Segoe UI" w:hAnsi="Segoe UI" w:cs="Segoe UI"/>
      <w:color w:val="000000"/>
      <w:sz w:val="18"/>
      <w:szCs w:val="18"/>
      <w:lang w:eastAsia="ja-JP"/>
    </w:rPr>
  </w:style>
  <w:style w:type="table" w:styleId="TableGridLight">
    <w:name w:val="Grid Table Light"/>
    <w:basedOn w:val="TableNormal"/>
    <w:uiPriority w:val="40"/>
    <w:rsid w:val="00A779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0458D3"/>
    <w:rPr>
      <w:rFonts w:ascii="Segoe UI" w:eastAsia="Segoe UI" w:hAnsi="Segoe U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58D3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6B5417"/>
    <w:rPr>
      <w:rFonts w:ascii="Segoe UI" w:eastAsia="Segoe UI" w:hAnsi="Segoe U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E116EC"/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ing">
    <w:name w:val="Table Heading"/>
    <w:basedOn w:val="Heading2"/>
    <w:link w:val="TableHeadingChar"/>
    <w:qFormat/>
    <w:rsid w:val="004C0BA4"/>
    <w:pPr>
      <w:keepNext w:val="0"/>
      <w:keepLines w:val="0"/>
      <w:spacing w:after="40" w:line="240" w:lineRule="auto"/>
      <w:outlineLvl w:val="9"/>
    </w:pPr>
    <w:rPr>
      <w:rFonts w:ascii="Segoe UI" w:eastAsia="Calibri" w:hAnsi="Segoe UI" w:cs="SegoePro-Semibold"/>
      <w:b/>
      <w:color w:val="ED7D31" w:themeColor="accent2"/>
      <w:szCs w:val="16"/>
    </w:rPr>
  </w:style>
  <w:style w:type="character" w:customStyle="1" w:styleId="TableHeadingChar">
    <w:name w:val="Table Heading Char"/>
    <w:basedOn w:val="Heading2Char"/>
    <w:link w:val="TableHeading"/>
    <w:rsid w:val="004C0BA4"/>
    <w:rPr>
      <w:rFonts w:ascii="Segoe UI" w:eastAsia="Calibri" w:hAnsi="Segoe UI" w:cs="SegoePro-Semibold"/>
      <w:b/>
      <w:color w:val="ED7D31" w:themeColor="accent2"/>
      <w:sz w:val="26"/>
      <w:szCs w:val="16"/>
      <w:lang w:eastAsia="ja-JP"/>
    </w:rPr>
  </w:style>
  <w:style w:type="paragraph" w:customStyle="1" w:styleId="TableBody">
    <w:name w:val="Table Body"/>
    <w:qFormat/>
    <w:rsid w:val="004C0BA4"/>
    <w:pPr>
      <w:numPr>
        <w:numId w:val="2"/>
      </w:numPr>
      <w:spacing w:before="80" w:after="40"/>
    </w:pPr>
    <w:rPr>
      <w:rFonts w:asciiTheme="minorHAnsi" w:eastAsiaTheme="minorEastAsia" w:hAnsiTheme="minorHAnsi" w:cstheme="minorBidi"/>
      <w:color w:val="000000" w:themeColor="text1"/>
      <w:szCs w:val="22"/>
      <w:lang w:eastAsia="ja-JP"/>
    </w:rPr>
  </w:style>
  <w:style w:type="character" w:customStyle="1" w:styleId="normaltextrun">
    <w:name w:val="normaltextrun"/>
    <w:basedOn w:val="DefaultParagraphFont"/>
    <w:rsid w:val="004C0BA4"/>
  </w:style>
  <w:style w:type="character" w:customStyle="1" w:styleId="eop">
    <w:name w:val="eop"/>
    <w:basedOn w:val="DefaultParagraphFont"/>
    <w:rsid w:val="004C0BA4"/>
  </w:style>
  <w:style w:type="paragraph" w:customStyle="1" w:styleId="paragraph">
    <w:name w:val="paragraph"/>
    <w:basedOn w:val="Normal"/>
    <w:rsid w:val="004C0B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0B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customStyle="1" w:styleId="xmsonormal">
    <w:name w:val="xmsonormal"/>
    <w:basedOn w:val="Normal"/>
    <w:rsid w:val="003278C7"/>
    <w:pPr>
      <w:spacing w:before="100" w:beforeAutospacing="1" w:after="100" w:afterAutospacing="1" w:line="240" w:lineRule="auto"/>
    </w:pPr>
    <w:rPr>
      <w:rFonts w:ascii="Calibri" w:eastAsiaTheme="minorHAnsi" w:hAnsi="Calibri" w:cs="Calibri"/>
      <w:color w:val="auto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277C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A6604"/>
    <w:rPr>
      <w:color w:val="2B579A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031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82184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A2779"/>
    <w:rPr>
      <w:b/>
      <w:bCs/>
    </w:rPr>
  </w:style>
  <w:style w:type="paragraph" w:styleId="NoSpacing">
    <w:name w:val="No Spacing"/>
    <w:uiPriority w:val="1"/>
    <w:qFormat/>
    <w:rsid w:val="009A2779"/>
    <w:rPr>
      <w:rFonts w:ascii="Segoe Pro Light" w:hAnsi="Segoe Pro Light"/>
      <w:color w:val="000000"/>
      <w:sz w:val="18"/>
      <w:szCs w:val="24"/>
      <w:lang w:eastAsia="ja-JP"/>
    </w:rPr>
  </w:style>
  <w:style w:type="character" w:customStyle="1" w:styleId="ui-provider">
    <w:name w:val="ui-provider"/>
    <w:basedOn w:val="DefaultParagraphFont"/>
    <w:rsid w:val="002730D0"/>
  </w:style>
  <w:style w:type="character" w:styleId="FollowedHyperlink">
    <w:name w:val="FollowedHyperlink"/>
    <w:basedOn w:val="DefaultParagraphFont"/>
    <w:uiPriority w:val="99"/>
    <w:semiHidden/>
    <w:unhideWhenUsed/>
    <w:rsid w:val="00086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7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1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1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60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00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4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5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73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8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9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4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26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1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2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39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4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67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1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56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78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89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39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1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6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2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5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7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71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9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5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4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3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4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7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51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46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93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7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60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1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5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12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1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3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6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34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13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5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id\AppData\Local\Temp\Temp1_Agenda.zip\Agenda\Word\FY13%20Agenda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B92901C3-EF9B-47B5-A174-5DCB6A36E1E2}">
    <t:Anchor>
      <t:Comment id="763888635"/>
    </t:Anchor>
    <t:History>
      <t:Event id="{2FBEB27D-0EAC-4335-9B05-F4E18D0E101A}" time="2023-09-04T08:01:29.039Z">
        <t:Attribution userId="S::sansri@microsoft.com::47eb209f-b167-4c64-b0f0-6e9649a7a964" userProvider="AD" userName="Srikantan Sankaran"/>
        <t:Anchor>
          <t:Comment id="763888635"/>
        </t:Anchor>
        <t:Create/>
      </t:Event>
      <t:Event id="{468588E8-872D-4783-BA98-4577B12B1007}" time="2023-09-04T08:01:29.039Z">
        <t:Attribution userId="S::sansri@microsoft.com::47eb209f-b167-4c64-b0f0-6e9649a7a964" userProvider="AD" userName="Srikantan Sankaran"/>
        <t:Anchor>
          <t:Comment id="763888635"/>
        </t:Anchor>
        <t:Assign userId="S::swapnilb@microsoft.com::8f118fc0-2b46-4717-8658-cd200e998c43" userProvider="AD" userName="Swapnil Bhaidkar"/>
      </t:Event>
      <t:Event id="{93C2668A-F1D6-4D80-80A3-4861C70C8544}" time="2023-09-04T08:01:29.039Z">
        <t:Attribution userId="S::sansri@microsoft.com::47eb209f-b167-4c64-b0f0-6e9649a7a964" userProvider="AD" userName="Srikantan Sankaran"/>
        <t:Anchor>
          <t:Comment id="763888635"/>
        </t:Anchor>
        <t:SetTitle title="@Swapnil Bhaidkar - this topic needs to be the first for the day. It sets the tone for the day"/>
      </t:Event>
    </t:History>
  </t:Task>
  <t:Task id="{A53FB6E7-10D1-4537-BF77-5DF2CB4C3500}">
    <t:Anchor>
      <t:Comment id="698417283"/>
    </t:Anchor>
    <t:History>
      <t:Event id="{9B4059F7-F10F-4CA5-BD73-6CCEE9EB34F4}" time="2023-09-04T08:01:29.039Z">
        <t:Attribution userId="S::sansri@microsoft.com::47eb209f-b167-4c64-b0f0-6e9649a7a964" userProvider="AD" userName="Srikantan Sankaran"/>
        <t:Anchor>
          <t:Comment id="698417283"/>
        </t:Anchor>
        <t:Create/>
      </t:Event>
      <t:Event id="{4B1328DA-1E21-4512-BA7B-ABF2EA4B9F4B}" time="2023-09-04T08:01:29.039Z">
        <t:Attribution userId="S::sansri@microsoft.com::47eb209f-b167-4c64-b0f0-6e9649a7a964" userProvider="AD" userName="Srikantan Sankaran"/>
        <t:Anchor>
          <t:Comment id="698417283"/>
        </t:Anchor>
        <t:Assign userId="S::swapnilb@microsoft.com::8f118fc0-2b46-4717-8658-cd200e998c43" userProvider="AD" userName="Swapnil Bhaidkar"/>
      </t:Event>
      <t:Event id="{A5D5A89D-84CE-461A-88F6-F3BD8909505A}" time="2023-09-04T08:01:29.039Z">
        <t:Attribution userId="S::sansri@microsoft.com::47eb209f-b167-4c64-b0f0-6e9649a7a964" userProvider="AD" userName="Srikantan Sankaran"/>
        <t:Anchor>
          <t:Comment id="698417283"/>
        </t:Anchor>
        <t:SetTitle title="@Swapnil Bhaidkar - this topic needs to be the first for the day. It sets the tone for the day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0eeaf59-be83-472c-8e5b-1f45fa849769">
      <Terms xmlns="http://schemas.microsoft.com/office/infopath/2007/PartnerControls"/>
    </lcf76f155ced4ddcb4097134ff3c332f>
    <TaxCatchAll xmlns="230e9df3-be65-4c73-a93b-d1236ebd677e" xsi:nil="true"/>
    <MTC_x002d_Date xmlns="d0eeaf59-be83-472c-8e5b-1f45fa849769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8135693F6D414488FE89389D18EF32" ma:contentTypeVersion="21" ma:contentTypeDescription="Create a new document." ma:contentTypeScope="" ma:versionID="bb434a665753679dfdf2e793c22917a8">
  <xsd:schema xmlns:xsd="http://www.w3.org/2001/XMLSchema" xmlns:xs="http://www.w3.org/2001/XMLSchema" xmlns:p="http://schemas.microsoft.com/office/2006/metadata/properties" xmlns:ns1="http://schemas.microsoft.com/sharepoint/v3" xmlns:ns2="d0eeaf59-be83-472c-8e5b-1f45fa849769" xmlns:ns3="f9c52ff8-8a23-46ba-8499-dc74e9f42d3f" xmlns:ns4="230e9df3-be65-4c73-a93b-d1236ebd677e" targetNamespace="http://schemas.microsoft.com/office/2006/metadata/properties" ma:root="true" ma:fieldsID="af16994b3177b213071089987b3cbe18" ns1:_="" ns2:_="" ns3:_="" ns4:_="">
    <xsd:import namespace="http://schemas.microsoft.com/sharepoint/v3"/>
    <xsd:import namespace="d0eeaf59-be83-472c-8e5b-1f45fa849769"/>
    <xsd:import namespace="f9c52ff8-8a23-46ba-8499-dc74e9f42d3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TC_x002d_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eaf59-be83-472c-8e5b-1f45fa849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TC_x002d_Date" ma:index="27" nillable="true" ma:displayName="MTC-Date" ma:description="Date for the MTC Session" ma:format="DateOnly" ma:internalName="MTC_x002d_Date">
      <xsd:simpleType>
        <xsd:restriction base="dms:DateTime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52ff8-8a23-46ba-8499-dc74e9f42d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fbe39e6b-0731-4010-a5d8-2919a687a42c}" ma:internalName="TaxCatchAll" ma:showField="CatchAllData" ma:web="f9c52ff8-8a23-46ba-8499-dc74e9f42d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CBB8E2-B8F7-4E27-8730-D11099CEDF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D166D2-DCEB-467C-A816-5332000280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0eeaf59-be83-472c-8e5b-1f45fa849769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7CB33AD-188F-4B3D-A5CC-14F24131810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CB5E5A2-FFDD-4FEC-83DB-F1C71666C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eeaf59-be83-472c-8e5b-1f45fa849769"/>
    <ds:schemaRef ds:uri="f9c52ff8-8a23-46ba-8499-dc74e9f42d3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B8A9E0A-E09F-4DBA-AAF4-6569B19DCD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FY13 Agenda</Template>
  <TotalTime>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AstraZeneca</vt:lpstr>
    </vt:vector>
  </TitlesOfParts>
  <Company>L&amp;T Hydrocarbon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AstraZeneca</dc:title>
  <dc:subject/>
  <dc:creator>Shweta Gaur</dc:creator>
  <cp:keywords/>
  <dc:description/>
  <cp:lastModifiedBy>Srikantan Sankaran</cp:lastModifiedBy>
  <cp:revision>9</cp:revision>
  <cp:lastPrinted>2024-09-03T06:21:00Z</cp:lastPrinted>
  <dcterms:created xsi:type="dcterms:W3CDTF">2025-02-26T08:06:00Z</dcterms:created>
  <dcterms:modified xsi:type="dcterms:W3CDTF">2025-03-21T15:47:00Z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0x010100CF8135693F6D414488FE89389D18EF32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Ref">
    <vt:lpwstr>https://api.informationprotection.azure.com/api/72f988bf-86f1-41af-91ab-2d7cd011db47</vt:lpwstr>
  </property>
  <property fmtid="{D5CDD505-2E9C-101B-9397-08002B2CF9AE}" pid="6" name="MSIP_Label_f42aa342-8706-4288-bd11-ebb85995028c_DateCreated">
    <vt:lpwstr>2017-03-01T16:30:50.2150479+05:30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_NewReviewCycle">
    <vt:lpwstr/>
  </property>
  <property fmtid="{D5CDD505-2E9C-101B-9397-08002B2CF9AE}" pid="11" name="MediaServiceImageTags">
    <vt:lpwstr/>
  </property>
</Properties>
</file>