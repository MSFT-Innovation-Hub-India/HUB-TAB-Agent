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F008" w14:textId="1F7B69F8" w:rsidR="004E1898" w:rsidRPr="000A424A" w:rsidRDefault="00642B91" w:rsidP="006E795E">
      <w:pPr>
        <w:rPr>
          <w:rFonts w:asciiTheme="minorHAnsi" w:eastAsia="Segoe UI" w:hAnsiTheme="minorHAnsi" w:cstheme="minorHAnsi"/>
          <w:color w:val="767171" w:themeColor="background2" w:themeShade="80"/>
          <w:sz w:val="22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D0232" wp14:editId="206463CC">
            <wp:simplePos x="0" y="0"/>
            <wp:positionH relativeFrom="margin">
              <wp:align>center</wp:align>
            </wp:positionH>
            <wp:positionV relativeFrom="margin">
              <wp:posOffset>-279400</wp:posOffset>
            </wp:positionV>
            <wp:extent cx="9696450" cy="3029585"/>
            <wp:effectExtent l="19050" t="19050" r="19050" b="18415"/>
            <wp:wrapSquare wrapText="bothSides"/>
            <wp:docPr id="14952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30295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Light"/>
        <w:tblW w:w="15310" w:type="dxa"/>
        <w:tblInd w:w="-431" w:type="dxa"/>
        <w:tblLook w:val="04A0" w:firstRow="1" w:lastRow="0" w:firstColumn="1" w:lastColumn="0" w:noHBand="0" w:noVBand="1"/>
      </w:tblPr>
      <w:tblGrid>
        <w:gridCol w:w="2269"/>
        <w:gridCol w:w="3079"/>
        <w:gridCol w:w="4717"/>
        <w:gridCol w:w="5245"/>
      </w:tblGrid>
      <w:tr w:rsidR="00642B91" w:rsidRPr="000A424A" w14:paraId="0AFFB3EE" w14:textId="77777777" w:rsidTr="006E795E">
        <w:trPr>
          <w:trHeight w:val="300"/>
        </w:trPr>
        <w:tc>
          <w:tcPr>
            <w:tcW w:w="15310" w:type="dxa"/>
            <w:gridSpan w:val="4"/>
            <w:shd w:val="clear" w:color="auto" w:fill="auto"/>
          </w:tcPr>
          <w:p w14:paraId="3AC026CB" w14:textId="77777777" w:rsidR="00EA67C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Engagement Details:</w:t>
            </w:r>
          </w:p>
          <w:p w14:paraId="3DD149FB" w14:textId="77777777" w:rsidR="009A09B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  <w:p w14:paraId="7F5AEBCB" w14:textId="77777777" w:rsidR="009A09BE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  <w:p w14:paraId="4B4757CA" w14:textId="75AD6495" w:rsidR="009A09BE" w:rsidRPr="00642B91" w:rsidRDefault="009A09BE" w:rsidP="005B466E">
            <w:pPr>
              <w:spacing w:line="180" w:lineRule="atLeast"/>
              <w:rPr>
                <w:rFonts w:asciiTheme="minorHAnsi" w:hAnsiTheme="minorHAnsi" w:cstheme="minorHAnsi"/>
                <w:sz w:val="24"/>
              </w:rPr>
            </w:pPr>
          </w:p>
        </w:tc>
      </w:tr>
      <w:tr w:rsidR="00E90841" w:rsidRPr="000A424A" w14:paraId="5C48A420" w14:textId="109EC743" w:rsidTr="00D57FD4">
        <w:trPr>
          <w:trHeight w:val="300"/>
        </w:trPr>
        <w:tc>
          <w:tcPr>
            <w:tcW w:w="15310" w:type="dxa"/>
            <w:gridSpan w:val="4"/>
            <w:shd w:val="clear" w:color="auto" w:fill="FBE5FC"/>
          </w:tcPr>
          <w:p w14:paraId="364F2268" w14:textId="3307BBEC" w:rsidR="00E90841" w:rsidRPr="00D57FD4" w:rsidRDefault="00E90841" w:rsidP="00D57FD4">
            <w:pPr>
              <w:pStyle w:val="ListParagraph"/>
              <w:ind w:left="367"/>
              <w:jc w:val="center"/>
              <w:rPr>
                <w:rFonts w:asciiTheme="minorHAnsi" w:hAnsiTheme="minorHAnsi" w:cstheme="minorHAnsi"/>
                <w:b/>
                <w:bCs/>
                <w:color w:val="E7E6E6" w:themeColor="background2"/>
                <w:sz w:val="28"/>
                <w:szCs w:val="28"/>
              </w:rPr>
            </w:pPr>
            <w:r w:rsidRPr="00D57FD4">
              <w:rPr>
                <w:rFonts w:asciiTheme="minorHAnsi" w:hAnsiTheme="minorHAnsi" w:cstheme="minorHAnsi"/>
                <w:b/>
                <w:bCs/>
                <w:color w:val="2E74B5" w:themeColor="accent1" w:themeShade="BF"/>
                <w:sz w:val="28"/>
                <w:szCs w:val="28"/>
              </w:rPr>
              <w:t>Agenda</w:t>
            </w:r>
          </w:p>
        </w:tc>
      </w:tr>
      <w:tr w:rsidR="00B96DAA" w:rsidRPr="000A424A" w14:paraId="56F6438E" w14:textId="77777777" w:rsidTr="001307D3">
        <w:trPr>
          <w:trHeight w:val="300"/>
        </w:trPr>
        <w:tc>
          <w:tcPr>
            <w:tcW w:w="2269" w:type="dxa"/>
          </w:tcPr>
          <w:p w14:paraId="171163C3" w14:textId="35F9386C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Time (IST)</w:t>
            </w:r>
          </w:p>
        </w:tc>
        <w:tc>
          <w:tcPr>
            <w:tcW w:w="3079" w:type="dxa"/>
          </w:tcPr>
          <w:p w14:paraId="112CDD2D" w14:textId="34F6450D" w:rsidR="00E90841" w:rsidRPr="000A424A" w:rsidRDefault="00E90841" w:rsidP="00E90841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Speaker</w:t>
            </w:r>
          </w:p>
        </w:tc>
        <w:tc>
          <w:tcPr>
            <w:tcW w:w="4717" w:type="dxa"/>
          </w:tcPr>
          <w:p w14:paraId="012DB6B5" w14:textId="66C3D7F1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E4143F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Topic</w:t>
            </w:r>
          </w:p>
        </w:tc>
        <w:tc>
          <w:tcPr>
            <w:tcW w:w="5245" w:type="dxa"/>
          </w:tcPr>
          <w:p w14:paraId="51C6E970" w14:textId="024018B0" w:rsidR="00E90841" w:rsidRPr="000A424A" w:rsidRDefault="00E90841" w:rsidP="00E4143F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  <w:r w:rsidRPr="000A424A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Description</w:t>
            </w:r>
          </w:p>
        </w:tc>
      </w:tr>
      <w:tr w:rsidR="00B96DAA" w:rsidRPr="000A424A" w14:paraId="00270857" w14:textId="77777777" w:rsidTr="001307D3">
        <w:trPr>
          <w:trHeight w:val="300"/>
        </w:trPr>
        <w:tc>
          <w:tcPr>
            <w:tcW w:w="2269" w:type="dxa"/>
          </w:tcPr>
          <w:p w14:paraId="6206634E" w14:textId="5866282D" w:rsidR="008E01E5" w:rsidRPr="000A424A" w:rsidRDefault="008E01E5" w:rsidP="5A986788">
            <w:pPr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3079" w:type="dxa"/>
          </w:tcPr>
          <w:p w14:paraId="2A1C9868" w14:textId="3060EE9B" w:rsidR="009839E8" w:rsidRPr="000A424A" w:rsidRDefault="009839E8" w:rsidP="008E01E5">
            <w:pPr>
              <w:rPr>
                <w:rFonts w:asciiTheme="minorHAnsi" w:hAnsiTheme="minorHAnsi" w:cstheme="minorHAnsi"/>
                <w:bCs/>
                <w:color w:val="0070C0"/>
                <w:sz w:val="22"/>
                <w:szCs w:val="22"/>
              </w:rPr>
            </w:pPr>
          </w:p>
        </w:tc>
        <w:tc>
          <w:tcPr>
            <w:tcW w:w="4717" w:type="dxa"/>
          </w:tcPr>
          <w:p w14:paraId="260F84EE" w14:textId="07A307C6" w:rsidR="008E01E5" w:rsidRPr="000A424A" w:rsidRDefault="008E01E5" w:rsidP="008E01E5">
            <w:pPr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</w:p>
        </w:tc>
        <w:tc>
          <w:tcPr>
            <w:tcW w:w="5245" w:type="dxa"/>
          </w:tcPr>
          <w:p w14:paraId="3C6B6C50" w14:textId="26C7CEA9" w:rsidR="00F24A5C" w:rsidRPr="000A424A" w:rsidRDefault="00F24A5C" w:rsidP="00B9518D">
            <w:pPr>
              <w:ind w:left="7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</w:p>
        </w:tc>
      </w:tr>
    </w:tbl>
    <w:p w14:paraId="584D61EE" w14:textId="4462612D" w:rsidR="00640171" w:rsidRPr="000A424A" w:rsidRDefault="00640171" w:rsidP="0084154F">
      <w:pPr>
        <w:rPr>
          <w:rFonts w:asciiTheme="minorHAnsi" w:hAnsiTheme="minorHAnsi" w:cstheme="minorHAnsi"/>
          <w:sz w:val="22"/>
          <w:szCs w:val="22"/>
        </w:rPr>
      </w:pPr>
    </w:p>
    <w:sectPr w:rsidR="00640171" w:rsidRPr="000A424A" w:rsidSect="005D2CD7">
      <w:footerReference w:type="default" r:id="rId13"/>
      <w:pgSz w:w="15840" w:h="12240" w:orient="landscape" w:code="1"/>
      <w:pgMar w:top="720" w:right="720" w:bottom="720" w:left="720" w:header="288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3B212" w14:textId="77777777" w:rsidR="00880FC7" w:rsidRDefault="00880FC7" w:rsidP="00FF4DBB">
      <w:r>
        <w:separator/>
      </w:r>
    </w:p>
  </w:endnote>
  <w:endnote w:type="continuationSeparator" w:id="0">
    <w:p w14:paraId="2DAE9A89" w14:textId="77777777" w:rsidR="00880FC7" w:rsidRDefault="00880FC7" w:rsidP="00FF4DBB">
      <w:r>
        <w:continuationSeparator/>
      </w:r>
    </w:p>
  </w:endnote>
  <w:endnote w:type="continuationNotice" w:id="1">
    <w:p w14:paraId="15FA9EC7" w14:textId="77777777" w:rsidR="00880FC7" w:rsidRDefault="00880F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MinchoE">
    <w:charset w:val="80"/>
    <w:family w:val="roman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Pro-Light">
    <w:altName w:val="Arial"/>
    <w:charset w:val="4D"/>
    <w:family w:val="auto"/>
    <w:pitch w:val="default"/>
    <w:sig w:usb0="00000003" w:usb1="00000000" w:usb2="00000000" w:usb3="00000000" w:csb0="00000001" w:csb1="00000000"/>
  </w:font>
  <w:font w:name="Segoe Pro Semibold"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Pro-Semibold">
    <w:altName w:val="Tahoma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8D44" w14:textId="77777777" w:rsidR="00CA2BDE" w:rsidRDefault="007A5CCC">
    <w:r>
      <w:rPr>
        <w:noProof/>
        <w:lang w:eastAsia="en-US"/>
      </w:rPr>
      <w:drawing>
        <wp:anchor distT="0" distB="0" distL="114300" distR="114300" simplePos="0" relativeHeight="251658240" behindDoc="0" locked="1" layoutInCell="1" allowOverlap="1" wp14:anchorId="72EB9448" wp14:editId="52A479E7">
          <wp:simplePos x="0" y="0"/>
          <wp:positionH relativeFrom="page">
            <wp:posOffset>6297295</wp:posOffset>
          </wp:positionH>
          <wp:positionV relativeFrom="page">
            <wp:posOffset>9424670</wp:posOffset>
          </wp:positionV>
          <wp:extent cx="1280160" cy="470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99169" w14:textId="77777777" w:rsidR="00880FC7" w:rsidRDefault="00880FC7" w:rsidP="00FF4DBB">
      <w:r>
        <w:separator/>
      </w:r>
    </w:p>
  </w:footnote>
  <w:footnote w:type="continuationSeparator" w:id="0">
    <w:p w14:paraId="0443075A" w14:textId="77777777" w:rsidR="00880FC7" w:rsidRDefault="00880FC7" w:rsidP="00FF4DBB">
      <w:r>
        <w:continuationSeparator/>
      </w:r>
    </w:p>
  </w:footnote>
  <w:footnote w:type="continuationNotice" w:id="1">
    <w:p w14:paraId="63FCAEAB" w14:textId="77777777" w:rsidR="00880FC7" w:rsidRDefault="00880F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4D4F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F6C47"/>
    <w:multiLevelType w:val="multilevel"/>
    <w:tmpl w:val="64D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413"/>
    <w:multiLevelType w:val="multilevel"/>
    <w:tmpl w:val="D56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632CA"/>
    <w:multiLevelType w:val="hybridMultilevel"/>
    <w:tmpl w:val="6E2AADFE"/>
    <w:lvl w:ilvl="0" w:tplc="914CA15A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338"/>
    <w:multiLevelType w:val="hybridMultilevel"/>
    <w:tmpl w:val="6C7074B6"/>
    <w:lvl w:ilvl="0" w:tplc="984C28F4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0A53"/>
    <w:multiLevelType w:val="multilevel"/>
    <w:tmpl w:val="70E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E2F"/>
    <w:multiLevelType w:val="multilevel"/>
    <w:tmpl w:val="E4E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34586"/>
    <w:multiLevelType w:val="hybridMultilevel"/>
    <w:tmpl w:val="E3EA2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9551B"/>
    <w:multiLevelType w:val="multilevel"/>
    <w:tmpl w:val="875AF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F7CF5"/>
    <w:multiLevelType w:val="hybridMultilevel"/>
    <w:tmpl w:val="7D0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51CE"/>
    <w:multiLevelType w:val="hybridMultilevel"/>
    <w:tmpl w:val="F65CAA78"/>
    <w:lvl w:ilvl="0" w:tplc="68701618">
      <w:start w:val="1"/>
      <w:numFmt w:val="bullet"/>
      <w:pStyle w:val="TableBody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0832"/>
    <w:multiLevelType w:val="multilevel"/>
    <w:tmpl w:val="323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A28DD"/>
    <w:multiLevelType w:val="multilevel"/>
    <w:tmpl w:val="B07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D1E2F"/>
    <w:multiLevelType w:val="hybridMultilevel"/>
    <w:tmpl w:val="160C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73CD"/>
    <w:multiLevelType w:val="multilevel"/>
    <w:tmpl w:val="AD9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5425D"/>
    <w:multiLevelType w:val="multilevel"/>
    <w:tmpl w:val="33D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D2BFD"/>
    <w:multiLevelType w:val="hybridMultilevel"/>
    <w:tmpl w:val="6810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04304"/>
    <w:multiLevelType w:val="multilevel"/>
    <w:tmpl w:val="4D6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554F5"/>
    <w:multiLevelType w:val="hybridMultilevel"/>
    <w:tmpl w:val="FE7ED5BE"/>
    <w:lvl w:ilvl="0" w:tplc="6058A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E0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BC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E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48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06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DC53E3"/>
    <w:multiLevelType w:val="multilevel"/>
    <w:tmpl w:val="D4B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151D4"/>
    <w:multiLevelType w:val="hybridMultilevel"/>
    <w:tmpl w:val="12B2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60FC7"/>
    <w:multiLevelType w:val="multilevel"/>
    <w:tmpl w:val="09C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A45A5"/>
    <w:multiLevelType w:val="multilevel"/>
    <w:tmpl w:val="023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0311A"/>
    <w:multiLevelType w:val="multilevel"/>
    <w:tmpl w:val="CBD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C259F6"/>
    <w:multiLevelType w:val="hybridMultilevel"/>
    <w:tmpl w:val="3D1CB59E"/>
    <w:lvl w:ilvl="0" w:tplc="41D29D2C">
      <w:start w:val="20"/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05049"/>
    <w:multiLevelType w:val="multilevel"/>
    <w:tmpl w:val="A0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A1D97"/>
    <w:multiLevelType w:val="hybridMultilevel"/>
    <w:tmpl w:val="9538FCB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FB7AE4"/>
    <w:multiLevelType w:val="hybridMultilevel"/>
    <w:tmpl w:val="F2343966"/>
    <w:lvl w:ilvl="0" w:tplc="02549992">
      <w:numFmt w:val="bullet"/>
      <w:lvlText w:val="-"/>
      <w:lvlJc w:val="left"/>
      <w:pPr>
        <w:ind w:left="720" w:hanging="360"/>
      </w:pPr>
      <w:rPr>
        <w:rFonts w:ascii="Segoe UI" w:eastAsia="HGSMinchoE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21F75"/>
    <w:multiLevelType w:val="hybridMultilevel"/>
    <w:tmpl w:val="114E4B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056847"/>
    <w:multiLevelType w:val="hybridMultilevel"/>
    <w:tmpl w:val="E5B2971C"/>
    <w:lvl w:ilvl="0" w:tplc="871CD166">
      <w:numFmt w:val="bullet"/>
      <w:lvlText w:val="-"/>
      <w:lvlJc w:val="left"/>
      <w:pPr>
        <w:ind w:left="360" w:hanging="360"/>
      </w:pPr>
      <w:rPr>
        <w:rFonts w:ascii="Segoe UI" w:eastAsia="HGSMinchoE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FC3DA2"/>
    <w:multiLevelType w:val="hybridMultilevel"/>
    <w:tmpl w:val="60FC41CA"/>
    <w:lvl w:ilvl="0" w:tplc="402ADA7E">
      <w:start w:val="1"/>
      <w:numFmt w:val="decimal"/>
      <w:lvlText w:val="%1."/>
      <w:lvlJc w:val="left"/>
      <w:pPr>
        <w:ind w:left="720" w:hanging="360"/>
      </w:pPr>
    </w:lvl>
    <w:lvl w:ilvl="1" w:tplc="94120FBE">
      <w:start w:val="1"/>
      <w:numFmt w:val="decimal"/>
      <w:lvlText w:val="%2."/>
      <w:lvlJc w:val="left"/>
      <w:pPr>
        <w:ind w:left="720" w:hanging="360"/>
      </w:pPr>
    </w:lvl>
    <w:lvl w:ilvl="2" w:tplc="50A2CB8C">
      <w:start w:val="1"/>
      <w:numFmt w:val="decimal"/>
      <w:lvlText w:val="%3."/>
      <w:lvlJc w:val="left"/>
      <w:pPr>
        <w:ind w:left="720" w:hanging="360"/>
      </w:pPr>
    </w:lvl>
    <w:lvl w:ilvl="3" w:tplc="61789F66">
      <w:start w:val="1"/>
      <w:numFmt w:val="decimal"/>
      <w:lvlText w:val="%4."/>
      <w:lvlJc w:val="left"/>
      <w:pPr>
        <w:ind w:left="720" w:hanging="360"/>
      </w:pPr>
    </w:lvl>
    <w:lvl w:ilvl="4" w:tplc="AE080524">
      <w:start w:val="1"/>
      <w:numFmt w:val="decimal"/>
      <w:lvlText w:val="%5."/>
      <w:lvlJc w:val="left"/>
      <w:pPr>
        <w:ind w:left="720" w:hanging="360"/>
      </w:pPr>
    </w:lvl>
    <w:lvl w:ilvl="5" w:tplc="8AA2D7CA">
      <w:start w:val="1"/>
      <w:numFmt w:val="decimal"/>
      <w:lvlText w:val="%6."/>
      <w:lvlJc w:val="left"/>
      <w:pPr>
        <w:ind w:left="720" w:hanging="360"/>
      </w:pPr>
    </w:lvl>
    <w:lvl w:ilvl="6" w:tplc="1F00A0AA">
      <w:start w:val="1"/>
      <w:numFmt w:val="decimal"/>
      <w:lvlText w:val="%7."/>
      <w:lvlJc w:val="left"/>
      <w:pPr>
        <w:ind w:left="720" w:hanging="360"/>
      </w:pPr>
    </w:lvl>
    <w:lvl w:ilvl="7" w:tplc="3DA2EF10">
      <w:start w:val="1"/>
      <w:numFmt w:val="decimal"/>
      <w:lvlText w:val="%8."/>
      <w:lvlJc w:val="left"/>
      <w:pPr>
        <w:ind w:left="720" w:hanging="360"/>
      </w:pPr>
    </w:lvl>
    <w:lvl w:ilvl="8" w:tplc="FF5C158A">
      <w:start w:val="1"/>
      <w:numFmt w:val="decimal"/>
      <w:lvlText w:val="%9."/>
      <w:lvlJc w:val="left"/>
      <w:pPr>
        <w:ind w:left="720" w:hanging="360"/>
      </w:pPr>
    </w:lvl>
  </w:abstractNum>
  <w:abstractNum w:abstractNumId="31" w15:restartNumberingAfterBreak="0">
    <w:nsid w:val="7F3A37BF"/>
    <w:multiLevelType w:val="multilevel"/>
    <w:tmpl w:val="D49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621DA2"/>
    <w:multiLevelType w:val="hybridMultilevel"/>
    <w:tmpl w:val="0A14E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6AA0"/>
    <w:multiLevelType w:val="hybridMultilevel"/>
    <w:tmpl w:val="9B8E0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628">
    <w:abstractNumId w:val="0"/>
  </w:num>
  <w:num w:numId="2" w16cid:durableId="1030883240">
    <w:abstractNumId w:val="10"/>
  </w:num>
  <w:num w:numId="3" w16cid:durableId="510922174">
    <w:abstractNumId w:val="20"/>
  </w:num>
  <w:num w:numId="4" w16cid:durableId="261648327">
    <w:abstractNumId w:val="8"/>
  </w:num>
  <w:num w:numId="5" w16cid:durableId="1590692219">
    <w:abstractNumId w:val="16"/>
  </w:num>
  <w:num w:numId="6" w16cid:durableId="1274441397">
    <w:abstractNumId w:val="28"/>
  </w:num>
  <w:num w:numId="7" w16cid:durableId="1210338954">
    <w:abstractNumId w:val="9"/>
  </w:num>
  <w:num w:numId="8" w16cid:durableId="1783724096">
    <w:abstractNumId w:val="27"/>
  </w:num>
  <w:num w:numId="9" w16cid:durableId="470484873">
    <w:abstractNumId w:val="3"/>
  </w:num>
  <w:num w:numId="10" w16cid:durableId="1210260276">
    <w:abstractNumId w:val="4"/>
  </w:num>
  <w:num w:numId="11" w16cid:durableId="2032608523">
    <w:abstractNumId w:val="29"/>
  </w:num>
  <w:num w:numId="12" w16cid:durableId="654728331">
    <w:abstractNumId w:val="13"/>
  </w:num>
  <w:num w:numId="13" w16cid:durableId="1277832800">
    <w:abstractNumId w:val="24"/>
  </w:num>
  <w:num w:numId="14" w16cid:durableId="1763725208">
    <w:abstractNumId w:val="15"/>
  </w:num>
  <w:num w:numId="15" w16cid:durableId="1761104035">
    <w:abstractNumId w:val="26"/>
  </w:num>
  <w:num w:numId="16" w16cid:durableId="553539345">
    <w:abstractNumId w:val="31"/>
  </w:num>
  <w:num w:numId="17" w16cid:durableId="964048079">
    <w:abstractNumId w:val="7"/>
  </w:num>
  <w:num w:numId="18" w16cid:durableId="2093578217">
    <w:abstractNumId w:val="33"/>
  </w:num>
  <w:num w:numId="19" w16cid:durableId="705252715">
    <w:abstractNumId w:val="18"/>
  </w:num>
  <w:num w:numId="20" w16cid:durableId="1588222379">
    <w:abstractNumId w:val="11"/>
  </w:num>
  <w:num w:numId="21" w16cid:durableId="380061564">
    <w:abstractNumId w:val="23"/>
  </w:num>
  <w:num w:numId="22" w16cid:durableId="4543724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3366431">
    <w:abstractNumId w:val="30"/>
  </w:num>
  <w:num w:numId="24" w16cid:durableId="300382993">
    <w:abstractNumId w:val="14"/>
  </w:num>
  <w:num w:numId="25" w16cid:durableId="564610899">
    <w:abstractNumId w:val="6"/>
  </w:num>
  <w:num w:numId="26" w16cid:durableId="2133279548">
    <w:abstractNumId w:val="22"/>
  </w:num>
  <w:num w:numId="27" w16cid:durableId="1191796472">
    <w:abstractNumId w:val="17"/>
  </w:num>
  <w:num w:numId="28" w16cid:durableId="627591645">
    <w:abstractNumId w:val="12"/>
  </w:num>
  <w:num w:numId="29" w16cid:durableId="1579636469">
    <w:abstractNumId w:val="19"/>
  </w:num>
  <w:num w:numId="30" w16cid:durableId="1753771019">
    <w:abstractNumId w:val="2"/>
  </w:num>
  <w:num w:numId="31" w16cid:durableId="272514277">
    <w:abstractNumId w:val="25"/>
  </w:num>
  <w:num w:numId="32" w16cid:durableId="394546590">
    <w:abstractNumId w:val="1"/>
  </w:num>
  <w:num w:numId="33" w16cid:durableId="303660645">
    <w:abstractNumId w:val="21"/>
  </w:num>
  <w:num w:numId="34" w16cid:durableId="447698509">
    <w:abstractNumId w:val="5"/>
  </w:num>
  <w:num w:numId="35" w16cid:durableId="1605579218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2D"/>
    <w:rsid w:val="000007A7"/>
    <w:rsid w:val="000011EE"/>
    <w:rsid w:val="00001892"/>
    <w:rsid w:val="00001D58"/>
    <w:rsid w:val="00002A22"/>
    <w:rsid w:val="00003FB9"/>
    <w:rsid w:val="00011F01"/>
    <w:rsid w:val="000132F8"/>
    <w:rsid w:val="00013457"/>
    <w:rsid w:val="000141E5"/>
    <w:rsid w:val="00017D29"/>
    <w:rsid w:val="00020182"/>
    <w:rsid w:val="00020EA2"/>
    <w:rsid w:val="000229B5"/>
    <w:rsid w:val="0002393E"/>
    <w:rsid w:val="00023EC1"/>
    <w:rsid w:val="0002733F"/>
    <w:rsid w:val="00032EB5"/>
    <w:rsid w:val="000353DA"/>
    <w:rsid w:val="00036981"/>
    <w:rsid w:val="000378F0"/>
    <w:rsid w:val="00040232"/>
    <w:rsid w:val="0004040E"/>
    <w:rsid w:val="000458D3"/>
    <w:rsid w:val="00046690"/>
    <w:rsid w:val="0004675E"/>
    <w:rsid w:val="00052C9F"/>
    <w:rsid w:val="00053F63"/>
    <w:rsid w:val="000613A7"/>
    <w:rsid w:val="00064170"/>
    <w:rsid w:val="00065460"/>
    <w:rsid w:val="00065B38"/>
    <w:rsid w:val="00067535"/>
    <w:rsid w:val="00074698"/>
    <w:rsid w:val="00080906"/>
    <w:rsid w:val="00083834"/>
    <w:rsid w:val="000842A7"/>
    <w:rsid w:val="00084D84"/>
    <w:rsid w:val="000851D0"/>
    <w:rsid w:val="000863E1"/>
    <w:rsid w:val="00086505"/>
    <w:rsid w:val="00087F5D"/>
    <w:rsid w:val="00091640"/>
    <w:rsid w:val="00091764"/>
    <w:rsid w:val="000917AC"/>
    <w:rsid w:val="000941C9"/>
    <w:rsid w:val="00095770"/>
    <w:rsid w:val="00096291"/>
    <w:rsid w:val="00096B2D"/>
    <w:rsid w:val="00096BCC"/>
    <w:rsid w:val="000A1C37"/>
    <w:rsid w:val="000A389B"/>
    <w:rsid w:val="000A424A"/>
    <w:rsid w:val="000A4477"/>
    <w:rsid w:val="000A5A1C"/>
    <w:rsid w:val="000A614F"/>
    <w:rsid w:val="000A67B6"/>
    <w:rsid w:val="000A6EBD"/>
    <w:rsid w:val="000B15E8"/>
    <w:rsid w:val="000B51BD"/>
    <w:rsid w:val="000B570D"/>
    <w:rsid w:val="000C0384"/>
    <w:rsid w:val="000C62FE"/>
    <w:rsid w:val="000C6734"/>
    <w:rsid w:val="000C700B"/>
    <w:rsid w:val="000D0483"/>
    <w:rsid w:val="000D0E22"/>
    <w:rsid w:val="000D30D2"/>
    <w:rsid w:val="000D7233"/>
    <w:rsid w:val="000D776D"/>
    <w:rsid w:val="000D77A9"/>
    <w:rsid w:val="000D7E85"/>
    <w:rsid w:val="000E1709"/>
    <w:rsid w:val="000E4ABD"/>
    <w:rsid w:val="000E523C"/>
    <w:rsid w:val="000E681C"/>
    <w:rsid w:val="000F0694"/>
    <w:rsid w:val="000F0C07"/>
    <w:rsid w:val="000F281D"/>
    <w:rsid w:val="000F5636"/>
    <w:rsid w:val="000F5B7B"/>
    <w:rsid w:val="000F6F66"/>
    <w:rsid w:val="000F705E"/>
    <w:rsid w:val="00100075"/>
    <w:rsid w:val="00100FE4"/>
    <w:rsid w:val="001044FE"/>
    <w:rsid w:val="00105C19"/>
    <w:rsid w:val="001062DA"/>
    <w:rsid w:val="00107140"/>
    <w:rsid w:val="00115C02"/>
    <w:rsid w:val="00124EC7"/>
    <w:rsid w:val="00127921"/>
    <w:rsid w:val="00130617"/>
    <w:rsid w:val="00130648"/>
    <w:rsid w:val="001307D3"/>
    <w:rsid w:val="00130982"/>
    <w:rsid w:val="00132484"/>
    <w:rsid w:val="00132E47"/>
    <w:rsid w:val="00134F4A"/>
    <w:rsid w:val="001373F7"/>
    <w:rsid w:val="00142A0D"/>
    <w:rsid w:val="00142F00"/>
    <w:rsid w:val="00145637"/>
    <w:rsid w:val="0014770F"/>
    <w:rsid w:val="00150932"/>
    <w:rsid w:val="001520C9"/>
    <w:rsid w:val="00154C1D"/>
    <w:rsid w:val="00155CE4"/>
    <w:rsid w:val="00156120"/>
    <w:rsid w:val="0016091A"/>
    <w:rsid w:val="00161AF5"/>
    <w:rsid w:val="00162568"/>
    <w:rsid w:val="00163522"/>
    <w:rsid w:val="00164790"/>
    <w:rsid w:val="0016639B"/>
    <w:rsid w:val="00174F89"/>
    <w:rsid w:val="00177FF0"/>
    <w:rsid w:val="001808B4"/>
    <w:rsid w:val="00180B8D"/>
    <w:rsid w:val="0018149E"/>
    <w:rsid w:val="00184866"/>
    <w:rsid w:val="00185215"/>
    <w:rsid w:val="00185D3A"/>
    <w:rsid w:val="00186314"/>
    <w:rsid w:val="00187652"/>
    <w:rsid w:val="0019184F"/>
    <w:rsid w:val="00191B84"/>
    <w:rsid w:val="0019200F"/>
    <w:rsid w:val="001948EF"/>
    <w:rsid w:val="00194ACC"/>
    <w:rsid w:val="001973EB"/>
    <w:rsid w:val="00197C63"/>
    <w:rsid w:val="001A2582"/>
    <w:rsid w:val="001A302A"/>
    <w:rsid w:val="001A6E33"/>
    <w:rsid w:val="001B0957"/>
    <w:rsid w:val="001B6A49"/>
    <w:rsid w:val="001B6BF0"/>
    <w:rsid w:val="001C1783"/>
    <w:rsid w:val="001C2A02"/>
    <w:rsid w:val="001C6B1D"/>
    <w:rsid w:val="001C6D9E"/>
    <w:rsid w:val="001C7528"/>
    <w:rsid w:val="001D236B"/>
    <w:rsid w:val="001E0F6D"/>
    <w:rsid w:val="001E1022"/>
    <w:rsid w:val="001E33EA"/>
    <w:rsid w:val="001E4D73"/>
    <w:rsid w:val="001E57E1"/>
    <w:rsid w:val="001E5E1F"/>
    <w:rsid w:val="001E6E6B"/>
    <w:rsid w:val="001E7315"/>
    <w:rsid w:val="001F02D9"/>
    <w:rsid w:val="001F0A4B"/>
    <w:rsid w:val="001F4254"/>
    <w:rsid w:val="00200B8D"/>
    <w:rsid w:val="00203D2B"/>
    <w:rsid w:val="00206B79"/>
    <w:rsid w:val="00214EC1"/>
    <w:rsid w:val="00216501"/>
    <w:rsid w:val="00221BE9"/>
    <w:rsid w:val="00227E4F"/>
    <w:rsid w:val="00231019"/>
    <w:rsid w:val="00236CF0"/>
    <w:rsid w:val="00241CB3"/>
    <w:rsid w:val="0024207E"/>
    <w:rsid w:val="002441BB"/>
    <w:rsid w:val="00244E68"/>
    <w:rsid w:val="00250356"/>
    <w:rsid w:val="002526DB"/>
    <w:rsid w:val="00255C8F"/>
    <w:rsid w:val="00257DAC"/>
    <w:rsid w:val="002608A3"/>
    <w:rsid w:val="002624D2"/>
    <w:rsid w:val="00263219"/>
    <w:rsid w:val="002646FD"/>
    <w:rsid w:val="002659A3"/>
    <w:rsid w:val="00266086"/>
    <w:rsid w:val="00270C26"/>
    <w:rsid w:val="002710A4"/>
    <w:rsid w:val="00272749"/>
    <w:rsid w:val="00272CDC"/>
    <w:rsid w:val="002730D0"/>
    <w:rsid w:val="0027354C"/>
    <w:rsid w:val="0027541C"/>
    <w:rsid w:val="0028039F"/>
    <w:rsid w:val="00281DDB"/>
    <w:rsid w:val="00285D9C"/>
    <w:rsid w:val="00287A3A"/>
    <w:rsid w:val="00290BF1"/>
    <w:rsid w:val="00290D0B"/>
    <w:rsid w:val="0029143F"/>
    <w:rsid w:val="002917A9"/>
    <w:rsid w:val="00291831"/>
    <w:rsid w:val="00293F87"/>
    <w:rsid w:val="002A1DFF"/>
    <w:rsid w:val="002A21A6"/>
    <w:rsid w:val="002A2365"/>
    <w:rsid w:val="002A3417"/>
    <w:rsid w:val="002A3BD3"/>
    <w:rsid w:val="002B106E"/>
    <w:rsid w:val="002B241B"/>
    <w:rsid w:val="002B2532"/>
    <w:rsid w:val="002B2DEC"/>
    <w:rsid w:val="002B39CA"/>
    <w:rsid w:val="002B40AD"/>
    <w:rsid w:val="002B7C40"/>
    <w:rsid w:val="002D0245"/>
    <w:rsid w:val="002D0310"/>
    <w:rsid w:val="002D048D"/>
    <w:rsid w:val="002D1BE3"/>
    <w:rsid w:val="002D4414"/>
    <w:rsid w:val="002D627B"/>
    <w:rsid w:val="002E213F"/>
    <w:rsid w:val="002E26DD"/>
    <w:rsid w:val="002E667D"/>
    <w:rsid w:val="002E6A1E"/>
    <w:rsid w:val="002E7B7F"/>
    <w:rsid w:val="002F07A7"/>
    <w:rsid w:val="002F0B9F"/>
    <w:rsid w:val="002F176D"/>
    <w:rsid w:val="002F1BF2"/>
    <w:rsid w:val="002F495B"/>
    <w:rsid w:val="002F7583"/>
    <w:rsid w:val="00300878"/>
    <w:rsid w:val="00301B3D"/>
    <w:rsid w:val="003021BA"/>
    <w:rsid w:val="0030428B"/>
    <w:rsid w:val="00305FC2"/>
    <w:rsid w:val="00307BC8"/>
    <w:rsid w:val="003122C7"/>
    <w:rsid w:val="00315F23"/>
    <w:rsid w:val="00316ADA"/>
    <w:rsid w:val="003171BA"/>
    <w:rsid w:val="00321B71"/>
    <w:rsid w:val="00324559"/>
    <w:rsid w:val="00325A93"/>
    <w:rsid w:val="00326E2D"/>
    <w:rsid w:val="00326FFE"/>
    <w:rsid w:val="003278C7"/>
    <w:rsid w:val="003300E2"/>
    <w:rsid w:val="00330E04"/>
    <w:rsid w:val="00331FFB"/>
    <w:rsid w:val="0033791A"/>
    <w:rsid w:val="00340F3A"/>
    <w:rsid w:val="00341E13"/>
    <w:rsid w:val="0034440E"/>
    <w:rsid w:val="00345725"/>
    <w:rsid w:val="0034572B"/>
    <w:rsid w:val="00346EC2"/>
    <w:rsid w:val="00351CA1"/>
    <w:rsid w:val="0036178A"/>
    <w:rsid w:val="003629DF"/>
    <w:rsid w:val="0036472D"/>
    <w:rsid w:val="00365AE5"/>
    <w:rsid w:val="00366952"/>
    <w:rsid w:val="00366DBD"/>
    <w:rsid w:val="00370C62"/>
    <w:rsid w:val="003743A5"/>
    <w:rsid w:val="00375BE0"/>
    <w:rsid w:val="00376749"/>
    <w:rsid w:val="00383011"/>
    <w:rsid w:val="003849B2"/>
    <w:rsid w:val="00385D98"/>
    <w:rsid w:val="003873DA"/>
    <w:rsid w:val="00391DF6"/>
    <w:rsid w:val="003926DF"/>
    <w:rsid w:val="0039377E"/>
    <w:rsid w:val="0039634E"/>
    <w:rsid w:val="0039782F"/>
    <w:rsid w:val="00397A2C"/>
    <w:rsid w:val="00397E2E"/>
    <w:rsid w:val="003A04DB"/>
    <w:rsid w:val="003A18CA"/>
    <w:rsid w:val="003A235E"/>
    <w:rsid w:val="003A2681"/>
    <w:rsid w:val="003A2D21"/>
    <w:rsid w:val="003A35A8"/>
    <w:rsid w:val="003A516F"/>
    <w:rsid w:val="003B2267"/>
    <w:rsid w:val="003B2EAB"/>
    <w:rsid w:val="003B54BA"/>
    <w:rsid w:val="003B59CA"/>
    <w:rsid w:val="003B7FED"/>
    <w:rsid w:val="003C077D"/>
    <w:rsid w:val="003C182F"/>
    <w:rsid w:val="003C1A9C"/>
    <w:rsid w:val="003C433D"/>
    <w:rsid w:val="003C4876"/>
    <w:rsid w:val="003C5904"/>
    <w:rsid w:val="003C7174"/>
    <w:rsid w:val="003D03A1"/>
    <w:rsid w:val="003E09E3"/>
    <w:rsid w:val="003E58FB"/>
    <w:rsid w:val="003E6EDE"/>
    <w:rsid w:val="003F27DE"/>
    <w:rsid w:val="003F3368"/>
    <w:rsid w:val="003F36B3"/>
    <w:rsid w:val="003F4112"/>
    <w:rsid w:val="003F4141"/>
    <w:rsid w:val="003F5D4A"/>
    <w:rsid w:val="003F6FFA"/>
    <w:rsid w:val="004016AC"/>
    <w:rsid w:val="00402CFF"/>
    <w:rsid w:val="00403C7B"/>
    <w:rsid w:val="004067B7"/>
    <w:rsid w:val="0041239E"/>
    <w:rsid w:val="004137A6"/>
    <w:rsid w:val="00413B2C"/>
    <w:rsid w:val="00413E74"/>
    <w:rsid w:val="0041737A"/>
    <w:rsid w:val="00420D1C"/>
    <w:rsid w:val="00421B63"/>
    <w:rsid w:val="00421FBB"/>
    <w:rsid w:val="004220DE"/>
    <w:rsid w:val="00423C01"/>
    <w:rsid w:val="004245F5"/>
    <w:rsid w:val="00425067"/>
    <w:rsid w:val="004258DE"/>
    <w:rsid w:val="00425E5D"/>
    <w:rsid w:val="004306DB"/>
    <w:rsid w:val="004316C3"/>
    <w:rsid w:val="00431DCD"/>
    <w:rsid w:val="004338AC"/>
    <w:rsid w:val="004342FB"/>
    <w:rsid w:val="00436F1A"/>
    <w:rsid w:val="00437BD3"/>
    <w:rsid w:val="00440638"/>
    <w:rsid w:val="00442ED3"/>
    <w:rsid w:val="00445051"/>
    <w:rsid w:val="00445FEE"/>
    <w:rsid w:val="0044628D"/>
    <w:rsid w:val="00447E0B"/>
    <w:rsid w:val="00450335"/>
    <w:rsid w:val="004504F3"/>
    <w:rsid w:val="00451A27"/>
    <w:rsid w:val="00451DCB"/>
    <w:rsid w:val="00452CEE"/>
    <w:rsid w:val="00454EC0"/>
    <w:rsid w:val="004616D5"/>
    <w:rsid w:val="00461A51"/>
    <w:rsid w:val="0046209E"/>
    <w:rsid w:val="0046281C"/>
    <w:rsid w:val="00462929"/>
    <w:rsid w:val="00466507"/>
    <w:rsid w:val="00466D8E"/>
    <w:rsid w:val="00471525"/>
    <w:rsid w:val="004725B9"/>
    <w:rsid w:val="0047579B"/>
    <w:rsid w:val="00480588"/>
    <w:rsid w:val="004908C6"/>
    <w:rsid w:val="00491B31"/>
    <w:rsid w:val="00491E71"/>
    <w:rsid w:val="00497BB8"/>
    <w:rsid w:val="004A34F0"/>
    <w:rsid w:val="004A5479"/>
    <w:rsid w:val="004A60C9"/>
    <w:rsid w:val="004B32DA"/>
    <w:rsid w:val="004B32DF"/>
    <w:rsid w:val="004B68A7"/>
    <w:rsid w:val="004C0BA4"/>
    <w:rsid w:val="004C2001"/>
    <w:rsid w:val="004C2DF7"/>
    <w:rsid w:val="004C371F"/>
    <w:rsid w:val="004C42F6"/>
    <w:rsid w:val="004C5368"/>
    <w:rsid w:val="004C63E6"/>
    <w:rsid w:val="004C6FB4"/>
    <w:rsid w:val="004C7280"/>
    <w:rsid w:val="004C782B"/>
    <w:rsid w:val="004D1592"/>
    <w:rsid w:val="004D36D7"/>
    <w:rsid w:val="004D3A02"/>
    <w:rsid w:val="004D78F3"/>
    <w:rsid w:val="004E1898"/>
    <w:rsid w:val="004E4089"/>
    <w:rsid w:val="004E5806"/>
    <w:rsid w:val="004E60E6"/>
    <w:rsid w:val="004E6558"/>
    <w:rsid w:val="004F7076"/>
    <w:rsid w:val="00500023"/>
    <w:rsid w:val="00503B84"/>
    <w:rsid w:val="005073B9"/>
    <w:rsid w:val="00507FAB"/>
    <w:rsid w:val="00511062"/>
    <w:rsid w:val="00511A87"/>
    <w:rsid w:val="0051294D"/>
    <w:rsid w:val="00512F93"/>
    <w:rsid w:val="00515CB6"/>
    <w:rsid w:val="0051705F"/>
    <w:rsid w:val="00517567"/>
    <w:rsid w:val="00517D48"/>
    <w:rsid w:val="00523549"/>
    <w:rsid w:val="0052369C"/>
    <w:rsid w:val="00524262"/>
    <w:rsid w:val="005246F2"/>
    <w:rsid w:val="005247F2"/>
    <w:rsid w:val="00525FF7"/>
    <w:rsid w:val="00526361"/>
    <w:rsid w:val="0052638F"/>
    <w:rsid w:val="00531759"/>
    <w:rsid w:val="00531F07"/>
    <w:rsid w:val="005322C6"/>
    <w:rsid w:val="005340D6"/>
    <w:rsid w:val="00543F70"/>
    <w:rsid w:val="005451DA"/>
    <w:rsid w:val="00552948"/>
    <w:rsid w:val="00552B27"/>
    <w:rsid w:val="00553AE5"/>
    <w:rsid w:val="005544E4"/>
    <w:rsid w:val="00554585"/>
    <w:rsid w:val="00554EFE"/>
    <w:rsid w:val="0055701E"/>
    <w:rsid w:val="005574D9"/>
    <w:rsid w:val="00557B8A"/>
    <w:rsid w:val="00566C34"/>
    <w:rsid w:val="005751DB"/>
    <w:rsid w:val="0057741B"/>
    <w:rsid w:val="00581CF5"/>
    <w:rsid w:val="00581E4E"/>
    <w:rsid w:val="0058340E"/>
    <w:rsid w:val="0058441F"/>
    <w:rsid w:val="005878C1"/>
    <w:rsid w:val="00594119"/>
    <w:rsid w:val="00594E5C"/>
    <w:rsid w:val="005956E8"/>
    <w:rsid w:val="005959CE"/>
    <w:rsid w:val="00596A8A"/>
    <w:rsid w:val="00597ACD"/>
    <w:rsid w:val="005A137A"/>
    <w:rsid w:val="005A1E10"/>
    <w:rsid w:val="005A3486"/>
    <w:rsid w:val="005A358C"/>
    <w:rsid w:val="005A520A"/>
    <w:rsid w:val="005A79D5"/>
    <w:rsid w:val="005B02DE"/>
    <w:rsid w:val="005B02F5"/>
    <w:rsid w:val="005B1C0B"/>
    <w:rsid w:val="005B466E"/>
    <w:rsid w:val="005B4FF7"/>
    <w:rsid w:val="005B7B1D"/>
    <w:rsid w:val="005C0F23"/>
    <w:rsid w:val="005C6AAC"/>
    <w:rsid w:val="005D0745"/>
    <w:rsid w:val="005D1F34"/>
    <w:rsid w:val="005D2BB2"/>
    <w:rsid w:val="005D2CD7"/>
    <w:rsid w:val="005D41B4"/>
    <w:rsid w:val="005D575B"/>
    <w:rsid w:val="005D6B47"/>
    <w:rsid w:val="005D717E"/>
    <w:rsid w:val="005E42B2"/>
    <w:rsid w:val="005E62CC"/>
    <w:rsid w:val="005E7B6B"/>
    <w:rsid w:val="005F0FDE"/>
    <w:rsid w:val="005F2694"/>
    <w:rsid w:val="005F3127"/>
    <w:rsid w:val="005F312D"/>
    <w:rsid w:val="005F3D56"/>
    <w:rsid w:val="005F4369"/>
    <w:rsid w:val="005F4C64"/>
    <w:rsid w:val="005F4D06"/>
    <w:rsid w:val="005F4DDD"/>
    <w:rsid w:val="005F643C"/>
    <w:rsid w:val="005F6FEB"/>
    <w:rsid w:val="00604731"/>
    <w:rsid w:val="0060638A"/>
    <w:rsid w:val="00606628"/>
    <w:rsid w:val="006066D2"/>
    <w:rsid w:val="0061219F"/>
    <w:rsid w:val="00616C2F"/>
    <w:rsid w:val="00616F8B"/>
    <w:rsid w:val="00620EC0"/>
    <w:rsid w:val="0062154A"/>
    <w:rsid w:val="006239DC"/>
    <w:rsid w:val="00625762"/>
    <w:rsid w:val="00625FEE"/>
    <w:rsid w:val="00631267"/>
    <w:rsid w:val="00631E4C"/>
    <w:rsid w:val="0063238B"/>
    <w:rsid w:val="00632C1B"/>
    <w:rsid w:val="00633107"/>
    <w:rsid w:val="00635BD3"/>
    <w:rsid w:val="00635D23"/>
    <w:rsid w:val="00640171"/>
    <w:rsid w:val="00642B91"/>
    <w:rsid w:val="006438F9"/>
    <w:rsid w:val="006439EE"/>
    <w:rsid w:val="00650B56"/>
    <w:rsid w:val="00651062"/>
    <w:rsid w:val="006511C1"/>
    <w:rsid w:val="0065125B"/>
    <w:rsid w:val="006555AE"/>
    <w:rsid w:val="00655BFD"/>
    <w:rsid w:val="00660C7E"/>
    <w:rsid w:val="00661D73"/>
    <w:rsid w:val="00663026"/>
    <w:rsid w:val="00670324"/>
    <w:rsid w:val="00670D52"/>
    <w:rsid w:val="00672BDB"/>
    <w:rsid w:val="00677CF3"/>
    <w:rsid w:val="00677D33"/>
    <w:rsid w:val="00677EAF"/>
    <w:rsid w:val="0068449D"/>
    <w:rsid w:val="006870F5"/>
    <w:rsid w:val="006916AC"/>
    <w:rsid w:val="00693BDF"/>
    <w:rsid w:val="00694C2A"/>
    <w:rsid w:val="00697866"/>
    <w:rsid w:val="006A1A1B"/>
    <w:rsid w:val="006A29FE"/>
    <w:rsid w:val="006A41FC"/>
    <w:rsid w:val="006B243C"/>
    <w:rsid w:val="006B4787"/>
    <w:rsid w:val="006B524D"/>
    <w:rsid w:val="006B5417"/>
    <w:rsid w:val="006B54E8"/>
    <w:rsid w:val="006B769E"/>
    <w:rsid w:val="006C31E1"/>
    <w:rsid w:val="006C669D"/>
    <w:rsid w:val="006C734A"/>
    <w:rsid w:val="006D1ED3"/>
    <w:rsid w:val="006D5A2C"/>
    <w:rsid w:val="006D647E"/>
    <w:rsid w:val="006D6B00"/>
    <w:rsid w:val="006D7182"/>
    <w:rsid w:val="006D7C61"/>
    <w:rsid w:val="006E03C2"/>
    <w:rsid w:val="006E2090"/>
    <w:rsid w:val="006E31A5"/>
    <w:rsid w:val="006E3AB7"/>
    <w:rsid w:val="006E59F2"/>
    <w:rsid w:val="006E795E"/>
    <w:rsid w:val="006F237B"/>
    <w:rsid w:val="006F5385"/>
    <w:rsid w:val="00700314"/>
    <w:rsid w:val="00701AE5"/>
    <w:rsid w:val="0070427A"/>
    <w:rsid w:val="0070631F"/>
    <w:rsid w:val="00707229"/>
    <w:rsid w:val="0071075D"/>
    <w:rsid w:val="0071290D"/>
    <w:rsid w:val="00714241"/>
    <w:rsid w:val="00715549"/>
    <w:rsid w:val="00717DA0"/>
    <w:rsid w:val="00720F36"/>
    <w:rsid w:val="00721A6E"/>
    <w:rsid w:val="00721B25"/>
    <w:rsid w:val="0072263F"/>
    <w:rsid w:val="00722F8E"/>
    <w:rsid w:val="00723603"/>
    <w:rsid w:val="0072468E"/>
    <w:rsid w:val="007257B9"/>
    <w:rsid w:val="00725F34"/>
    <w:rsid w:val="00727010"/>
    <w:rsid w:val="007277C0"/>
    <w:rsid w:val="00727B27"/>
    <w:rsid w:val="00727BAB"/>
    <w:rsid w:val="0073163F"/>
    <w:rsid w:val="007319CA"/>
    <w:rsid w:val="00736A06"/>
    <w:rsid w:val="00737F16"/>
    <w:rsid w:val="0074007A"/>
    <w:rsid w:val="00741E31"/>
    <w:rsid w:val="00742E77"/>
    <w:rsid w:val="00743E0A"/>
    <w:rsid w:val="00747886"/>
    <w:rsid w:val="00747FA1"/>
    <w:rsid w:val="00751EEE"/>
    <w:rsid w:val="00753FD0"/>
    <w:rsid w:val="00755DA5"/>
    <w:rsid w:val="007615E5"/>
    <w:rsid w:val="00762915"/>
    <w:rsid w:val="00762A63"/>
    <w:rsid w:val="00762D71"/>
    <w:rsid w:val="00762FF1"/>
    <w:rsid w:val="00764DAB"/>
    <w:rsid w:val="007723DD"/>
    <w:rsid w:val="0077364D"/>
    <w:rsid w:val="00774038"/>
    <w:rsid w:val="0077459C"/>
    <w:rsid w:val="00774E00"/>
    <w:rsid w:val="00776BB4"/>
    <w:rsid w:val="007840DE"/>
    <w:rsid w:val="00784BBF"/>
    <w:rsid w:val="0078583C"/>
    <w:rsid w:val="00791367"/>
    <w:rsid w:val="00791CE6"/>
    <w:rsid w:val="00792253"/>
    <w:rsid w:val="00792C9C"/>
    <w:rsid w:val="00793143"/>
    <w:rsid w:val="00793C9C"/>
    <w:rsid w:val="0079479F"/>
    <w:rsid w:val="007A3E97"/>
    <w:rsid w:val="007A462E"/>
    <w:rsid w:val="007A4935"/>
    <w:rsid w:val="007A5CCC"/>
    <w:rsid w:val="007A6075"/>
    <w:rsid w:val="007A63A2"/>
    <w:rsid w:val="007A6F15"/>
    <w:rsid w:val="007A72E4"/>
    <w:rsid w:val="007A7BF9"/>
    <w:rsid w:val="007A7FDD"/>
    <w:rsid w:val="007B02D6"/>
    <w:rsid w:val="007B1134"/>
    <w:rsid w:val="007B1377"/>
    <w:rsid w:val="007B249E"/>
    <w:rsid w:val="007B2ED7"/>
    <w:rsid w:val="007B3337"/>
    <w:rsid w:val="007B3C5A"/>
    <w:rsid w:val="007B53F0"/>
    <w:rsid w:val="007B5CDD"/>
    <w:rsid w:val="007B67CC"/>
    <w:rsid w:val="007B6816"/>
    <w:rsid w:val="007B68ED"/>
    <w:rsid w:val="007B795D"/>
    <w:rsid w:val="007C00D8"/>
    <w:rsid w:val="007C1F67"/>
    <w:rsid w:val="007C4363"/>
    <w:rsid w:val="007C4C9C"/>
    <w:rsid w:val="007D0320"/>
    <w:rsid w:val="007D105D"/>
    <w:rsid w:val="007D51FC"/>
    <w:rsid w:val="007D5395"/>
    <w:rsid w:val="007E1E3A"/>
    <w:rsid w:val="007E2B9A"/>
    <w:rsid w:val="007E4F52"/>
    <w:rsid w:val="007E55FD"/>
    <w:rsid w:val="007E7B3A"/>
    <w:rsid w:val="007E7D89"/>
    <w:rsid w:val="007F2451"/>
    <w:rsid w:val="007F39AD"/>
    <w:rsid w:val="007F5E50"/>
    <w:rsid w:val="007F7FAE"/>
    <w:rsid w:val="008012B0"/>
    <w:rsid w:val="00801C7B"/>
    <w:rsid w:val="0080239E"/>
    <w:rsid w:val="00802489"/>
    <w:rsid w:val="00802C06"/>
    <w:rsid w:val="008036F9"/>
    <w:rsid w:val="008053F6"/>
    <w:rsid w:val="00806A93"/>
    <w:rsid w:val="00810532"/>
    <w:rsid w:val="008106EF"/>
    <w:rsid w:val="0081232B"/>
    <w:rsid w:val="008161B4"/>
    <w:rsid w:val="00816612"/>
    <w:rsid w:val="00816D88"/>
    <w:rsid w:val="00821213"/>
    <w:rsid w:val="00821846"/>
    <w:rsid w:val="00825439"/>
    <w:rsid w:val="00830B08"/>
    <w:rsid w:val="008318E2"/>
    <w:rsid w:val="00831981"/>
    <w:rsid w:val="00832CFD"/>
    <w:rsid w:val="008336AB"/>
    <w:rsid w:val="00836004"/>
    <w:rsid w:val="00836729"/>
    <w:rsid w:val="00836B41"/>
    <w:rsid w:val="00837C1A"/>
    <w:rsid w:val="00840530"/>
    <w:rsid w:val="0084154F"/>
    <w:rsid w:val="0084211E"/>
    <w:rsid w:val="00842A98"/>
    <w:rsid w:val="00843A3B"/>
    <w:rsid w:val="00844D10"/>
    <w:rsid w:val="00845649"/>
    <w:rsid w:val="0084601A"/>
    <w:rsid w:val="008502C0"/>
    <w:rsid w:val="00850CD3"/>
    <w:rsid w:val="008511B4"/>
    <w:rsid w:val="0085329D"/>
    <w:rsid w:val="00853BC1"/>
    <w:rsid w:val="008551B2"/>
    <w:rsid w:val="00861A9B"/>
    <w:rsid w:val="00863EAA"/>
    <w:rsid w:val="0086498E"/>
    <w:rsid w:val="008660B5"/>
    <w:rsid w:val="008717D7"/>
    <w:rsid w:val="00871EBC"/>
    <w:rsid w:val="00873CBE"/>
    <w:rsid w:val="00875451"/>
    <w:rsid w:val="008754DB"/>
    <w:rsid w:val="00875FE3"/>
    <w:rsid w:val="0087766A"/>
    <w:rsid w:val="00877B5F"/>
    <w:rsid w:val="008803C2"/>
    <w:rsid w:val="00880FC7"/>
    <w:rsid w:val="0088263A"/>
    <w:rsid w:val="0088451D"/>
    <w:rsid w:val="00886AE9"/>
    <w:rsid w:val="00892454"/>
    <w:rsid w:val="008950EB"/>
    <w:rsid w:val="00895154"/>
    <w:rsid w:val="00897CDB"/>
    <w:rsid w:val="008A1B85"/>
    <w:rsid w:val="008A4197"/>
    <w:rsid w:val="008A541E"/>
    <w:rsid w:val="008A6CDC"/>
    <w:rsid w:val="008A7418"/>
    <w:rsid w:val="008B715F"/>
    <w:rsid w:val="008B7D25"/>
    <w:rsid w:val="008C19ED"/>
    <w:rsid w:val="008C2580"/>
    <w:rsid w:val="008C2801"/>
    <w:rsid w:val="008C3B0F"/>
    <w:rsid w:val="008C518A"/>
    <w:rsid w:val="008C66FA"/>
    <w:rsid w:val="008C681A"/>
    <w:rsid w:val="008D1405"/>
    <w:rsid w:val="008D437D"/>
    <w:rsid w:val="008D6B78"/>
    <w:rsid w:val="008E01E5"/>
    <w:rsid w:val="008E14C3"/>
    <w:rsid w:val="008E1CF3"/>
    <w:rsid w:val="008E216B"/>
    <w:rsid w:val="008E31F8"/>
    <w:rsid w:val="008E4A7F"/>
    <w:rsid w:val="008E5408"/>
    <w:rsid w:val="008F5144"/>
    <w:rsid w:val="008F560E"/>
    <w:rsid w:val="008F7636"/>
    <w:rsid w:val="009011DF"/>
    <w:rsid w:val="0090202C"/>
    <w:rsid w:val="00902759"/>
    <w:rsid w:val="00903A3F"/>
    <w:rsid w:val="00903B4C"/>
    <w:rsid w:val="00903CA0"/>
    <w:rsid w:val="0090405C"/>
    <w:rsid w:val="00905ED8"/>
    <w:rsid w:val="0090616B"/>
    <w:rsid w:val="0090767D"/>
    <w:rsid w:val="0091458E"/>
    <w:rsid w:val="00915F17"/>
    <w:rsid w:val="00916243"/>
    <w:rsid w:val="00916FD4"/>
    <w:rsid w:val="00920365"/>
    <w:rsid w:val="009205B4"/>
    <w:rsid w:val="009233D5"/>
    <w:rsid w:val="009234DF"/>
    <w:rsid w:val="00923EC3"/>
    <w:rsid w:val="00930013"/>
    <w:rsid w:val="00930E90"/>
    <w:rsid w:val="00931D1A"/>
    <w:rsid w:val="00932552"/>
    <w:rsid w:val="0093259C"/>
    <w:rsid w:val="00933FD5"/>
    <w:rsid w:val="0093646D"/>
    <w:rsid w:val="009401BD"/>
    <w:rsid w:val="0094213C"/>
    <w:rsid w:val="00943B5A"/>
    <w:rsid w:val="009458CA"/>
    <w:rsid w:val="0095075E"/>
    <w:rsid w:val="00954A06"/>
    <w:rsid w:val="00954D4E"/>
    <w:rsid w:val="00955140"/>
    <w:rsid w:val="009561B4"/>
    <w:rsid w:val="009631BC"/>
    <w:rsid w:val="00963733"/>
    <w:rsid w:val="009657C3"/>
    <w:rsid w:val="0097107A"/>
    <w:rsid w:val="0097134E"/>
    <w:rsid w:val="00972ACB"/>
    <w:rsid w:val="00973477"/>
    <w:rsid w:val="009759EC"/>
    <w:rsid w:val="00976FEF"/>
    <w:rsid w:val="00977BDA"/>
    <w:rsid w:val="0098382A"/>
    <w:rsid w:val="009839E8"/>
    <w:rsid w:val="00985E75"/>
    <w:rsid w:val="00987029"/>
    <w:rsid w:val="0099026A"/>
    <w:rsid w:val="009944E6"/>
    <w:rsid w:val="00995824"/>
    <w:rsid w:val="009A0523"/>
    <w:rsid w:val="009A093D"/>
    <w:rsid w:val="009A09BE"/>
    <w:rsid w:val="009A0E6D"/>
    <w:rsid w:val="009A17FE"/>
    <w:rsid w:val="009A1E12"/>
    <w:rsid w:val="009A2779"/>
    <w:rsid w:val="009A2D4A"/>
    <w:rsid w:val="009A5345"/>
    <w:rsid w:val="009A62BE"/>
    <w:rsid w:val="009B634B"/>
    <w:rsid w:val="009B6EF4"/>
    <w:rsid w:val="009B7AA4"/>
    <w:rsid w:val="009C33A3"/>
    <w:rsid w:val="009C635D"/>
    <w:rsid w:val="009C7F39"/>
    <w:rsid w:val="009D1183"/>
    <w:rsid w:val="009D4C1B"/>
    <w:rsid w:val="009E06A5"/>
    <w:rsid w:val="009E116C"/>
    <w:rsid w:val="009E3674"/>
    <w:rsid w:val="009F00FD"/>
    <w:rsid w:val="009F0E7F"/>
    <w:rsid w:val="009F0FCE"/>
    <w:rsid w:val="009F25F4"/>
    <w:rsid w:val="009F62FD"/>
    <w:rsid w:val="009F6474"/>
    <w:rsid w:val="00A0012F"/>
    <w:rsid w:val="00A0107C"/>
    <w:rsid w:val="00A0262D"/>
    <w:rsid w:val="00A02B70"/>
    <w:rsid w:val="00A044C7"/>
    <w:rsid w:val="00A061FE"/>
    <w:rsid w:val="00A0769C"/>
    <w:rsid w:val="00A12AE8"/>
    <w:rsid w:val="00A13FE5"/>
    <w:rsid w:val="00A14F09"/>
    <w:rsid w:val="00A170EC"/>
    <w:rsid w:val="00A17CAE"/>
    <w:rsid w:val="00A2021E"/>
    <w:rsid w:val="00A20AF5"/>
    <w:rsid w:val="00A22D66"/>
    <w:rsid w:val="00A247F8"/>
    <w:rsid w:val="00A271AB"/>
    <w:rsid w:val="00A34AD5"/>
    <w:rsid w:val="00A35FF4"/>
    <w:rsid w:val="00A44DEC"/>
    <w:rsid w:val="00A4612E"/>
    <w:rsid w:val="00A465D1"/>
    <w:rsid w:val="00A541A3"/>
    <w:rsid w:val="00A54894"/>
    <w:rsid w:val="00A558C0"/>
    <w:rsid w:val="00A56A19"/>
    <w:rsid w:val="00A57E90"/>
    <w:rsid w:val="00A653A5"/>
    <w:rsid w:val="00A679B3"/>
    <w:rsid w:val="00A75306"/>
    <w:rsid w:val="00A76022"/>
    <w:rsid w:val="00A779EA"/>
    <w:rsid w:val="00A81F71"/>
    <w:rsid w:val="00A82801"/>
    <w:rsid w:val="00A82DEC"/>
    <w:rsid w:val="00A874BF"/>
    <w:rsid w:val="00A934CC"/>
    <w:rsid w:val="00A952A6"/>
    <w:rsid w:val="00A9712A"/>
    <w:rsid w:val="00AA080C"/>
    <w:rsid w:val="00AA55A8"/>
    <w:rsid w:val="00AA583C"/>
    <w:rsid w:val="00AA67FB"/>
    <w:rsid w:val="00AB4628"/>
    <w:rsid w:val="00AB5EB9"/>
    <w:rsid w:val="00AB632C"/>
    <w:rsid w:val="00AB66F4"/>
    <w:rsid w:val="00AC071B"/>
    <w:rsid w:val="00AC432A"/>
    <w:rsid w:val="00AD091C"/>
    <w:rsid w:val="00AD28DB"/>
    <w:rsid w:val="00AD4D6E"/>
    <w:rsid w:val="00AD63D3"/>
    <w:rsid w:val="00AD7071"/>
    <w:rsid w:val="00AD78E0"/>
    <w:rsid w:val="00AE098B"/>
    <w:rsid w:val="00AE3722"/>
    <w:rsid w:val="00AE3F48"/>
    <w:rsid w:val="00AE49CB"/>
    <w:rsid w:val="00AE65C0"/>
    <w:rsid w:val="00AE6B89"/>
    <w:rsid w:val="00AE77F2"/>
    <w:rsid w:val="00AE7CDF"/>
    <w:rsid w:val="00AF1283"/>
    <w:rsid w:val="00AF3C51"/>
    <w:rsid w:val="00AF4A43"/>
    <w:rsid w:val="00AF52A3"/>
    <w:rsid w:val="00B02699"/>
    <w:rsid w:val="00B062F5"/>
    <w:rsid w:val="00B07360"/>
    <w:rsid w:val="00B11173"/>
    <w:rsid w:val="00B13FE0"/>
    <w:rsid w:val="00B152D1"/>
    <w:rsid w:val="00B15EF8"/>
    <w:rsid w:val="00B17FFD"/>
    <w:rsid w:val="00B23677"/>
    <w:rsid w:val="00B23F7B"/>
    <w:rsid w:val="00B307E4"/>
    <w:rsid w:val="00B3126E"/>
    <w:rsid w:val="00B315C8"/>
    <w:rsid w:val="00B33F2C"/>
    <w:rsid w:val="00B34482"/>
    <w:rsid w:val="00B400F3"/>
    <w:rsid w:val="00B43C0C"/>
    <w:rsid w:val="00B43FB5"/>
    <w:rsid w:val="00B5098C"/>
    <w:rsid w:val="00B51924"/>
    <w:rsid w:val="00B52841"/>
    <w:rsid w:val="00B52DA9"/>
    <w:rsid w:val="00B5447B"/>
    <w:rsid w:val="00B55F0A"/>
    <w:rsid w:val="00B5609B"/>
    <w:rsid w:val="00B57040"/>
    <w:rsid w:val="00B60B41"/>
    <w:rsid w:val="00B613C7"/>
    <w:rsid w:val="00B62CF8"/>
    <w:rsid w:val="00B63C2B"/>
    <w:rsid w:val="00B7007A"/>
    <w:rsid w:val="00B747A1"/>
    <w:rsid w:val="00B74996"/>
    <w:rsid w:val="00B74D37"/>
    <w:rsid w:val="00B7655B"/>
    <w:rsid w:val="00B7687E"/>
    <w:rsid w:val="00B77334"/>
    <w:rsid w:val="00B809EC"/>
    <w:rsid w:val="00B81547"/>
    <w:rsid w:val="00B81ED2"/>
    <w:rsid w:val="00B85781"/>
    <w:rsid w:val="00B934E5"/>
    <w:rsid w:val="00B94706"/>
    <w:rsid w:val="00B9518D"/>
    <w:rsid w:val="00B96DAA"/>
    <w:rsid w:val="00BA0368"/>
    <w:rsid w:val="00BA2D60"/>
    <w:rsid w:val="00BA35ED"/>
    <w:rsid w:val="00BA3678"/>
    <w:rsid w:val="00BA5158"/>
    <w:rsid w:val="00BA6182"/>
    <w:rsid w:val="00BB0800"/>
    <w:rsid w:val="00BB1CE7"/>
    <w:rsid w:val="00BB417F"/>
    <w:rsid w:val="00BB436C"/>
    <w:rsid w:val="00BB5138"/>
    <w:rsid w:val="00BB5F5D"/>
    <w:rsid w:val="00BB661C"/>
    <w:rsid w:val="00BB6EBF"/>
    <w:rsid w:val="00BB779E"/>
    <w:rsid w:val="00BC357E"/>
    <w:rsid w:val="00BC46F1"/>
    <w:rsid w:val="00BC64F2"/>
    <w:rsid w:val="00BC7C95"/>
    <w:rsid w:val="00BC7D7B"/>
    <w:rsid w:val="00BC7DF7"/>
    <w:rsid w:val="00BD3E07"/>
    <w:rsid w:val="00BD79D5"/>
    <w:rsid w:val="00BE16BC"/>
    <w:rsid w:val="00BE1C6C"/>
    <w:rsid w:val="00BE2631"/>
    <w:rsid w:val="00BE2EA9"/>
    <w:rsid w:val="00BE3B49"/>
    <w:rsid w:val="00BE52E2"/>
    <w:rsid w:val="00BE6427"/>
    <w:rsid w:val="00BE6825"/>
    <w:rsid w:val="00BE6F3D"/>
    <w:rsid w:val="00BE6FCB"/>
    <w:rsid w:val="00BF2B51"/>
    <w:rsid w:val="00BF3CDB"/>
    <w:rsid w:val="00BF4557"/>
    <w:rsid w:val="00BF5DB0"/>
    <w:rsid w:val="00BF6E6A"/>
    <w:rsid w:val="00C00B56"/>
    <w:rsid w:val="00C016EC"/>
    <w:rsid w:val="00C03A63"/>
    <w:rsid w:val="00C11358"/>
    <w:rsid w:val="00C1476D"/>
    <w:rsid w:val="00C14B0C"/>
    <w:rsid w:val="00C17089"/>
    <w:rsid w:val="00C179B2"/>
    <w:rsid w:val="00C17FC0"/>
    <w:rsid w:val="00C21512"/>
    <w:rsid w:val="00C21994"/>
    <w:rsid w:val="00C2219E"/>
    <w:rsid w:val="00C2232A"/>
    <w:rsid w:val="00C22546"/>
    <w:rsid w:val="00C22EA9"/>
    <w:rsid w:val="00C25BAD"/>
    <w:rsid w:val="00C2627B"/>
    <w:rsid w:val="00C26872"/>
    <w:rsid w:val="00C27E9D"/>
    <w:rsid w:val="00C30CED"/>
    <w:rsid w:val="00C31B6C"/>
    <w:rsid w:val="00C32A19"/>
    <w:rsid w:val="00C33989"/>
    <w:rsid w:val="00C347F2"/>
    <w:rsid w:val="00C34AE9"/>
    <w:rsid w:val="00C3567D"/>
    <w:rsid w:val="00C36A44"/>
    <w:rsid w:val="00C431EB"/>
    <w:rsid w:val="00C455E8"/>
    <w:rsid w:val="00C46702"/>
    <w:rsid w:val="00C4679A"/>
    <w:rsid w:val="00C469BD"/>
    <w:rsid w:val="00C5010B"/>
    <w:rsid w:val="00C52CA3"/>
    <w:rsid w:val="00C53E10"/>
    <w:rsid w:val="00C56BE3"/>
    <w:rsid w:val="00C62AB6"/>
    <w:rsid w:val="00C66269"/>
    <w:rsid w:val="00C7178F"/>
    <w:rsid w:val="00C71911"/>
    <w:rsid w:val="00C7663D"/>
    <w:rsid w:val="00C80EA2"/>
    <w:rsid w:val="00C81D90"/>
    <w:rsid w:val="00C83B81"/>
    <w:rsid w:val="00C86AF8"/>
    <w:rsid w:val="00C86E1B"/>
    <w:rsid w:val="00C870E8"/>
    <w:rsid w:val="00C90092"/>
    <w:rsid w:val="00C90454"/>
    <w:rsid w:val="00C90942"/>
    <w:rsid w:val="00C927FE"/>
    <w:rsid w:val="00C93C0E"/>
    <w:rsid w:val="00C94F90"/>
    <w:rsid w:val="00C96883"/>
    <w:rsid w:val="00C97E34"/>
    <w:rsid w:val="00CA129D"/>
    <w:rsid w:val="00CA19BE"/>
    <w:rsid w:val="00CA2BDE"/>
    <w:rsid w:val="00CA3476"/>
    <w:rsid w:val="00CA41C9"/>
    <w:rsid w:val="00CA45A0"/>
    <w:rsid w:val="00CA5E03"/>
    <w:rsid w:val="00CA6418"/>
    <w:rsid w:val="00CA6891"/>
    <w:rsid w:val="00CA6F14"/>
    <w:rsid w:val="00CB2216"/>
    <w:rsid w:val="00CB48CA"/>
    <w:rsid w:val="00CC13B3"/>
    <w:rsid w:val="00CC1C2B"/>
    <w:rsid w:val="00CC2C87"/>
    <w:rsid w:val="00CC445F"/>
    <w:rsid w:val="00CC48AA"/>
    <w:rsid w:val="00CC7607"/>
    <w:rsid w:val="00CD3D6F"/>
    <w:rsid w:val="00CD3F12"/>
    <w:rsid w:val="00CD4110"/>
    <w:rsid w:val="00CD4194"/>
    <w:rsid w:val="00CD6982"/>
    <w:rsid w:val="00CD6991"/>
    <w:rsid w:val="00CD6C9F"/>
    <w:rsid w:val="00CD7AAA"/>
    <w:rsid w:val="00CF072A"/>
    <w:rsid w:val="00CF12D7"/>
    <w:rsid w:val="00CF2FDC"/>
    <w:rsid w:val="00CF4DFE"/>
    <w:rsid w:val="00CF7630"/>
    <w:rsid w:val="00CF79E1"/>
    <w:rsid w:val="00D0109F"/>
    <w:rsid w:val="00D03A17"/>
    <w:rsid w:val="00D04131"/>
    <w:rsid w:val="00D0520C"/>
    <w:rsid w:val="00D1617D"/>
    <w:rsid w:val="00D1742D"/>
    <w:rsid w:val="00D2006F"/>
    <w:rsid w:val="00D208EC"/>
    <w:rsid w:val="00D20A53"/>
    <w:rsid w:val="00D21372"/>
    <w:rsid w:val="00D21D87"/>
    <w:rsid w:val="00D2231D"/>
    <w:rsid w:val="00D239E6"/>
    <w:rsid w:val="00D27AF9"/>
    <w:rsid w:val="00D33294"/>
    <w:rsid w:val="00D34834"/>
    <w:rsid w:val="00D36846"/>
    <w:rsid w:val="00D404DB"/>
    <w:rsid w:val="00D41B18"/>
    <w:rsid w:val="00D44265"/>
    <w:rsid w:val="00D45951"/>
    <w:rsid w:val="00D46ED5"/>
    <w:rsid w:val="00D47F1D"/>
    <w:rsid w:val="00D500D3"/>
    <w:rsid w:val="00D51B94"/>
    <w:rsid w:val="00D57FD4"/>
    <w:rsid w:val="00D6166C"/>
    <w:rsid w:val="00D62657"/>
    <w:rsid w:val="00D654EF"/>
    <w:rsid w:val="00D660FB"/>
    <w:rsid w:val="00D673F5"/>
    <w:rsid w:val="00D70D20"/>
    <w:rsid w:val="00D711C3"/>
    <w:rsid w:val="00D733DD"/>
    <w:rsid w:val="00D74187"/>
    <w:rsid w:val="00D743FD"/>
    <w:rsid w:val="00D74C2A"/>
    <w:rsid w:val="00D76B11"/>
    <w:rsid w:val="00D81880"/>
    <w:rsid w:val="00D81931"/>
    <w:rsid w:val="00D83CCF"/>
    <w:rsid w:val="00D858E0"/>
    <w:rsid w:val="00D8706C"/>
    <w:rsid w:val="00D92E2B"/>
    <w:rsid w:val="00D9396C"/>
    <w:rsid w:val="00D93AA5"/>
    <w:rsid w:val="00D95900"/>
    <w:rsid w:val="00D97512"/>
    <w:rsid w:val="00DA0B5E"/>
    <w:rsid w:val="00DA35B4"/>
    <w:rsid w:val="00DA51CB"/>
    <w:rsid w:val="00DA5627"/>
    <w:rsid w:val="00DA65D0"/>
    <w:rsid w:val="00DA6604"/>
    <w:rsid w:val="00DA68EC"/>
    <w:rsid w:val="00DA7DB8"/>
    <w:rsid w:val="00DB08C8"/>
    <w:rsid w:val="00DB2E2D"/>
    <w:rsid w:val="00DB4390"/>
    <w:rsid w:val="00DB446B"/>
    <w:rsid w:val="00DB64D9"/>
    <w:rsid w:val="00DC2D8C"/>
    <w:rsid w:val="00DC5D1E"/>
    <w:rsid w:val="00DC5F05"/>
    <w:rsid w:val="00DC687A"/>
    <w:rsid w:val="00DD1BE7"/>
    <w:rsid w:val="00DD490B"/>
    <w:rsid w:val="00DD4D64"/>
    <w:rsid w:val="00DD543D"/>
    <w:rsid w:val="00DD5820"/>
    <w:rsid w:val="00DE0064"/>
    <w:rsid w:val="00DE15B4"/>
    <w:rsid w:val="00DE1ACE"/>
    <w:rsid w:val="00DE1DA1"/>
    <w:rsid w:val="00DE346D"/>
    <w:rsid w:val="00DE6AE3"/>
    <w:rsid w:val="00DF147D"/>
    <w:rsid w:val="00DF23F5"/>
    <w:rsid w:val="00DF2B94"/>
    <w:rsid w:val="00DF40A4"/>
    <w:rsid w:val="00DF5043"/>
    <w:rsid w:val="00DF6946"/>
    <w:rsid w:val="00DF7677"/>
    <w:rsid w:val="00DF7EF7"/>
    <w:rsid w:val="00E004BE"/>
    <w:rsid w:val="00E02061"/>
    <w:rsid w:val="00E0400F"/>
    <w:rsid w:val="00E05484"/>
    <w:rsid w:val="00E0549D"/>
    <w:rsid w:val="00E07F5A"/>
    <w:rsid w:val="00E07FBA"/>
    <w:rsid w:val="00E116EC"/>
    <w:rsid w:val="00E11792"/>
    <w:rsid w:val="00E1352E"/>
    <w:rsid w:val="00E1514E"/>
    <w:rsid w:val="00E2165F"/>
    <w:rsid w:val="00E22584"/>
    <w:rsid w:val="00E25E66"/>
    <w:rsid w:val="00E2724C"/>
    <w:rsid w:val="00E30DB7"/>
    <w:rsid w:val="00E3202C"/>
    <w:rsid w:val="00E32379"/>
    <w:rsid w:val="00E3433C"/>
    <w:rsid w:val="00E35AF5"/>
    <w:rsid w:val="00E35DFD"/>
    <w:rsid w:val="00E4143F"/>
    <w:rsid w:val="00E42751"/>
    <w:rsid w:val="00E47E84"/>
    <w:rsid w:val="00E5198B"/>
    <w:rsid w:val="00E53D69"/>
    <w:rsid w:val="00E5461C"/>
    <w:rsid w:val="00E54FA1"/>
    <w:rsid w:val="00E54FC2"/>
    <w:rsid w:val="00E55F68"/>
    <w:rsid w:val="00E61161"/>
    <w:rsid w:val="00E64203"/>
    <w:rsid w:val="00E64EDA"/>
    <w:rsid w:val="00E64FDF"/>
    <w:rsid w:val="00E665DF"/>
    <w:rsid w:val="00E67B49"/>
    <w:rsid w:val="00E7075A"/>
    <w:rsid w:val="00E7271F"/>
    <w:rsid w:val="00E750B3"/>
    <w:rsid w:val="00E752AD"/>
    <w:rsid w:val="00E75793"/>
    <w:rsid w:val="00E776E9"/>
    <w:rsid w:val="00E77B6A"/>
    <w:rsid w:val="00E800FE"/>
    <w:rsid w:val="00E82261"/>
    <w:rsid w:val="00E82C95"/>
    <w:rsid w:val="00E837BE"/>
    <w:rsid w:val="00E8384B"/>
    <w:rsid w:val="00E84A67"/>
    <w:rsid w:val="00E865E0"/>
    <w:rsid w:val="00E86CF0"/>
    <w:rsid w:val="00E90841"/>
    <w:rsid w:val="00E91852"/>
    <w:rsid w:val="00E96486"/>
    <w:rsid w:val="00E9691F"/>
    <w:rsid w:val="00E977E3"/>
    <w:rsid w:val="00E978A9"/>
    <w:rsid w:val="00E97917"/>
    <w:rsid w:val="00EA1E68"/>
    <w:rsid w:val="00EA2561"/>
    <w:rsid w:val="00EA3B71"/>
    <w:rsid w:val="00EA444F"/>
    <w:rsid w:val="00EA67CE"/>
    <w:rsid w:val="00EB1ADF"/>
    <w:rsid w:val="00EB34BC"/>
    <w:rsid w:val="00EB58FE"/>
    <w:rsid w:val="00EB7D32"/>
    <w:rsid w:val="00EC7BE4"/>
    <w:rsid w:val="00ED085F"/>
    <w:rsid w:val="00ED3D81"/>
    <w:rsid w:val="00ED4ECB"/>
    <w:rsid w:val="00ED68A1"/>
    <w:rsid w:val="00EE2CA2"/>
    <w:rsid w:val="00EE3365"/>
    <w:rsid w:val="00EE6F98"/>
    <w:rsid w:val="00EF2113"/>
    <w:rsid w:val="00EF2801"/>
    <w:rsid w:val="00EF45BF"/>
    <w:rsid w:val="00EF4B2E"/>
    <w:rsid w:val="00EF4E90"/>
    <w:rsid w:val="00F0018A"/>
    <w:rsid w:val="00F0087A"/>
    <w:rsid w:val="00F02F08"/>
    <w:rsid w:val="00F03FAB"/>
    <w:rsid w:val="00F04249"/>
    <w:rsid w:val="00F05221"/>
    <w:rsid w:val="00F11A4F"/>
    <w:rsid w:val="00F144A1"/>
    <w:rsid w:val="00F1474B"/>
    <w:rsid w:val="00F177FB"/>
    <w:rsid w:val="00F24577"/>
    <w:rsid w:val="00F24A5C"/>
    <w:rsid w:val="00F250D2"/>
    <w:rsid w:val="00F2528D"/>
    <w:rsid w:val="00F258A7"/>
    <w:rsid w:val="00F26E8B"/>
    <w:rsid w:val="00F27F60"/>
    <w:rsid w:val="00F32121"/>
    <w:rsid w:val="00F3218B"/>
    <w:rsid w:val="00F333D7"/>
    <w:rsid w:val="00F3441A"/>
    <w:rsid w:val="00F34497"/>
    <w:rsid w:val="00F367FD"/>
    <w:rsid w:val="00F40B5A"/>
    <w:rsid w:val="00F41020"/>
    <w:rsid w:val="00F4261A"/>
    <w:rsid w:val="00F43CB4"/>
    <w:rsid w:val="00F443D8"/>
    <w:rsid w:val="00F44607"/>
    <w:rsid w:val="00F44A51"/>
    <w:rsid w:val="00F46DBE"/>
    <w:rsid w:val="00F555E7"/>
    <w:rsid w:val="00F577F3"/>
    <w:rsid w:val="00F6091C"/>
    <w:rsid w:val="00F63721"/>
    <w:rsid w:val="00F67358"/>
    <w:rsid w:val="00F727D4"/>
    <w:rsid w:val="00F73155"/>
    <w:rsid w:val="00F746F7"/>
    <w:rsid w:val="00F77978"/>
    <w:rsid w:val="00F81679"/>
    <w:rsid w:val="00F825C1"/>
    <w:rsid w:val="00F85EE2"/>
    <w:rsid w:val="00F86EB5"/>
    <w:rsid w:val="00F874DD"/>
    <w:rsid w:val="00F962C9"/>
    <w:rsid w:val="00F96E00"/>
    <w:rsid w:val="00F97618"/>
    <w:rsid w:val="00FA0490"/>
    <w:rsid w:val="00FA1EA0"/>
    <w:rsid w:val="00FA4C69"/>
    <w:rsid w:val="00FB29F4"/>
    <w:rsid w:val="00FB4F3D"/>
    <w:rsid w:val="00FB707F"/>
    <w:rsid w:val="00FC032E"/>
    <w:rsid w:val="00FC35AA"/>
    <w:rsid w:val="00FC3A10"/>
    <w:rsid w:val="00FC56BA"/>
    <w:rsid w:val="00FC6414"/>
    <w:rsid w:val="00FD260D"/>
    <w:rsid w:val="00FD5345"/>
    <w:rsid w:val="00FD6BBB"/>
    <w:rsid w:val="00FD702D"/>
    <w:rsid w:val="00FE298A"/>
    <w:rsid w:val="00FE3DD2"/>
    <w:rsid w:val="00FF199F"/>
    <w:rsid w:val="00FF2BFB"/>
    <w:rsid w:val="00FF4DBB"/>
    <w:rsid w:val="00FF580A"/>
    <w:rsid w:val="00FF5A69"/>
    <w:rsid w:val="0194B5B5"/>
    <w:rsid w:val="01B92809"/>
    <w:rsid w:val="023CC323"/>
    <w:rsid w:val="0295C35B"/>
    <w:rsid w:val="02C3CE38"/>
    <w:rsid w:val="03A4EA53"/>
    <w:rsid w:val="05154951"/>
    <w:rsid w:val="051D340A"/>
    <w:rsid w:val="053AB003"/>
    <w:rsid w:val="077CA10F"/>
    <w:rsid w:val="07EE69DE"/>
    <w:rsid w:val="07F324A3"/>
    <w:rsid w:val="090CCE84"/>
    <w:rsid w:val="0BA2CE0E"/>
    <w:rsid w:val="0CDEED05"/>
    <w:rsid w:val="0CFE9A61"/>
    <w:rsid w:val="0D806860"/>
    <w:rsid w:val="0DAB93F5"/>
    <w:rsid w:val="0E129073"/>
    <w:rsid w:val="0E7338BD"/>
    <w:rsid w:val="0ED084E7"/>
    <w:rsid w:val="10080E2E"/>
    <w:rsid w:val="10A60509"/>
    <w:rsid w:val="10D2CDBD"/>
    <w:rsid w:val="1465A787"/>
    <w:rsid w:val="1487239D"/>
    <w:rsid w:val="14F4C7C1"/>
    <w:rsid w:val="152DAE83"/>
    <w:rsid w:val="1530B74A"/>
    <w:rsid w:val="17BBF20F"/>
    <w:rsid w:val="1A68D5D7"/>
    <w:rsid w:val="1BFABBC9"/>
    <w:rsid w:val="1CE338D7"/>
    <w:rsid w:val="1CF10669"/>
    <w:rsid w:val="1E45AE32"/>
    <w:rsid w:val="1F04F3CA"/>
    <w:rsid w:val="1F07D4A4"/>
    <w:rsid w:val="1F3B1C87"/>
    <w:rsid w:val="2013F211"/>
    <w:rsid w:val="23B949CA"/>
    <w:rsid w:val="23F3F804"/>
    <w:rsid w:val="25C8E6D9"/>
    <w:rsid w:val="26CD37D6"/>
    <w:rsid w:val="26DC9ABB"/>
    <w:rsid w:val="272BDCBE"/>
    <w:rsid w:val="2787708F"/>
    <w:rsid w:val="2788315F"/>
    <w:rsid w:val="282BEC49"/>
    <w:rsid w:val="28B96188"/>
    <w:rsid w:val="2998B5E9"/>
    <w:rsid w:val="2A15488A"/>
    <w:rsid w:val="2B160639"/>
    <w:rsid w:val="2B390821"/>
    <w:rsid w:val="2C51E3A9"/>
    <w:rsid w:val="2CAA5D2A"/>
    <w:rsid w:val="2CF27519"/>
    <w:rsid w:val="2D136562"/>
    <w:rsid w:val="2E5A1C01"/>
    <w:rsid w:val="2E692031"/>
    <w:rsid w:val="3165CDA1"/>
    <w:rsid w:val="317D47C2"/>
    <w:rsid w:val="31ACBDDF"/>
    <w:rsid w:val="31BEEB4C"/>
    <w:rsid w:val="32A774D8"/>
    <w:rsid w:val="335ABBAD"/>
    <w:rsid w:val="33C030F1"/>
    <w:rsid w:val="34645687"/>
    <w:rsid w:val="34915409"/>
    <w:rsid w:val="34E45EA1"/>
    <w:rsid w:val="35A25528"/>
    <w:rsid w:val="36906DBA"/>
    <w:rsid w:val="3699575F"/>
    <w:rsid w:val="38346B7E"/>
    <w:rsid w:val="38F49E43"/>
    <w:rsid w:val="3A2E9767"/>
    <w:rsid w:val="3BF90509"/>
    <w:rsid w:val="3DE33379"/>
    <w:rsid w:val="3E0040CD"/>
    <w:rsid w:val="3E533346"/>
    <w:rsid w:val="411AD43B"/>
    <w:rsid w:val="413AA88C"/>
    <w:rsid w:val="413CB271"/>
    <w:rsid w:val="42C9A583"/>
    <w:rsid w:val="430FF38A"/>
    <w:rsid w:val="43169FB6"/>
    <w:rsid w:val="436BA6BA"/>
    <w:rsid w:val="436CAC07"/>
    <w:rsid w:val="43E64208"/>
    <w:rsid w:val="45E74A6E"/>
    <w:rsid w:val="46FB0C5D"/>
    <w:rsid w:val="47164A94"/>
    <w:rsid w:val="47CDB410"/>
    <w:rsid w:val="47D79764"/>
    <w:rsid w:val="493A73CB"/>
    <w:rsid w:val="4B9EAA68"/>
    <w:rsid w:val="4BD5CED1"/>
    <w:rsid w:val="4D1B8C36"/>
    <w:rsid w:val="4F9CA2C0"/>
    <w:rsid w:val="50EA8011"/>
    <w:rsid w:val="5216F127"/>
    <w:rsid w:val="5271D8E6"/>
    <w:rsid w:val="54056DA9"/>
    <w:rsid w:val="5487609D"/>
    <w:rsid w:val="55EFF0DD"/>
    <w:rsid w:val="578EFEB2"/>
    <w:rsid w:val="5950484B"/>
    <w:rsid w:val="59BE3A92"/>
    <w:rsid w:val="5A00D622"/>
    <w:rsid w:val="5A986788"/>
    <w:rsid w:val="5C187068"/>
    <w:rsid w:val="5D0CCD69"/>
    <w:rsid w:val="5D474A52"/>
    <w:rsid w:val="5DBB5FFF"/>
    <w:rsid w:val="6093C3CC"/>
    <w:rsid w:val="611CB89B"/>
    <w:rsid w:val="613E8822"/>
    <w:rsid w:val="61723CEB"/>
    <w:rsid w:val="62881D5A"/>
    <w:rsid w:val="629608B6"/>
    <w:rsid w:val="67305C01"/>
    <w:rsid w:val="67466813"/>
    <w:rsid w:val="68FAB7FC"/>
    <w:rsid w:val="6A34B5D0"/>
    <w:rsid w:val="6B300441"/>
    <w:rsid w:val="6DC5C31D"/>
    <w:rsid w:val="6F132480"/>
    <w:rsid w:val="70B88240"/>
    <w:rsid w:val="70D425B8"/>
    <w:rsid w:val="71FCC1B5"/>
    <w:rsid w:val="732B9D22"/>
    <w:rsid w:val="7525EA39"/>
    <w:rsid w:val="75706D87"/>
    <w:rsid w:val="77ECF3C7"/>
    <w:rsid w:val="7842D644"/>
    <w:rsid w:val="78B73C19"/>
    <w:rsid w:val="79DA22BD"/>
    <w:rsid w:val="79EEF061"/>
    <w:rsid w:val="7BFB59CC"/>
    <w:rsid w:val="7DAD24B5"/>
    <w:rsid w:val="7DFCB598"/>
    <w:rsid w:val="7E255755"/>
    <w:rsid w:val="7EE56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B512B3"/>
  <w15:docId w15:val="{B6B07C55-68FF-49A5-B49F-E5B2AEA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 Linotype" w:eastAsia="HGSMinchoE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53"/>
    <w:pPr>
      <w:spacing w:line="220" w:lineRule="atLeast"/>
    </w:pPr>
    <w:rPr>
      <w:rFonts w:ascii="Segoe Pro Light" w:hAnsi="Segoe Pro Light"/>
      <w:color w:val="000000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BD"/>
    <w:pPr>
      <w:keepNext/>
      <w:keepLines/>
      <w:outlineLvl w:val="0"/>
    </w:pPr>
    <w:rPr>
      <w:bCs/>
      <w:color w:val="00188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3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4ABD"/>
    <w:rPr>
      <w:rFonts w:ascii="Segoe Pro Light" w:eastAsia="HGSMinchoE" w:hAnsi="Segoe Pro Light" w:cs="Times New Roman"/>
      <w:bCs/>
      <w:color w:val="00188F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3F36B3"/>
    <w:pPr>
      <w:tabs>
        <w:tab w:val="center" w:pos="4320"/>
        <w:tab w:val="right" w:pos="8640"/>
      </w:tabs>
    </w:pPr>
    <w:rPr>
      <w:color w:val="00188F"/>
      <w:sz w:val="30"/>
    </w:rPr>
  </w:style>
  <w:style w:type="character" w:customStyle="1" w:styleId="HeaderChar">
    <w:name w:val="Header Char"/>
    <w:link w:val="Header"/>
    <w:uiPriority w:val="99"/>
    <w:rsid w:val="003F36B3"/>
    <w:rPr>
      <w:rFonts w:ascii="Segoe Pro Light" w:hAnsi="Segoe Pro Light"/>
      <w:color w:val="00188F"/>
      <w:sz w:val="30"/>
      <w:szCs w:val="24"/>
    </w:rPr>
  </w:style>
  <w:style w:type="paragraph" w:customStyle="1" w:styleId="body">
    <w:name w:val="body"/>
    <w:basedOn w:val="Normal"/>
    <w:uiPriority w:val="99"/>
    <w:qFormat/>
    <w:rsid w:val="003F36B3"/>
    <w:pPr>
      <w:widowControl w:val="0"/>
      <w:autoSpaceDE w:val="0"/>
      <w:autoSpaceDN w:val="0"/>
      <w:adjustRightInd w:val="0"/>
      <w:spacing w:before="302" w:after="230"/>
      <w:textAlignment w:val="center"/>
    </w:pPr>
    <w:rPr>
      <w:rFonts w:ascii="SegoePro-Light" w:hAnsi="SegoePro-Light" w:cs="SegoePro-Light"/>
      <w:szCs w:val="18"/>
    </w:rPr>
  </w:style>
  <w:style w:type="character" w:customStyle="1" w:styleId="ObjectivesBold">
    <w:name w:val="Objectives Bold"/>
    <w:uiPriority w:val="1"/>
    <w:qFormat/>
    <w:rsid w:val="003F36B3"/>
    <w:rPr>
      <w:rFonts w:ascii="Segoe Pro Semibold" w:hAnsi="Segoe Pro Semibold"/>
      <w:b w:val="0"/>
      <w:i w:val="0"/>
      <w:color w:val="00BCF2"/>
      <w:sz w:val="18"/>
    </w:rPr>
  </w:style>
  <w:style w:type="paragraph" w:customStyle="1" w:styleId="Agendatimeentry">
    <w:name w:val="Agenda time entry"/>
    <w:basedOn w:val="body"/>
    <w:qFormat/>
    <w:rsid w:val="00CA2BDE"/>
    <w:pPr>
      <w:tabs>
        <w:tab w:val="left" w:pos="1440"/>
      </w:tabs>
      <w:spacing w:before="60" w:after="120"/>
      <w:ind w:left="1440" w:hanging="1440"/>
    </w:pPr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C431E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31EB"/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B7655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5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24"/>
    <w:rPr>
      <w:color w:val="0563C1"/>
      <w:u w:val="single"/>
    </w:rPr>
  </w:style>
  <w:style w:type="table" w:styleId="TableGrid">
    <w:name w:val="Table Grid"/>
    <w:basedOn w:val="TableNormal"/>
    <w:uiPriority w:val="59"/>
    <w:rsid w:val="00850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4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482"/>
    <w:rPr>
      <w:rFonts w:ascii="Segoe Pro Light" w:hAnsi="Segoe Pro Light"/>
      <w:color w:val="0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82"/>
    <w:rPr>
      <w:rFonts w:ascii="Segoe Pro Light" w:hAnsi="Segoe Pro Light"/>
      <w:b/>
      <w:bCs/>
      <w:color w:val="00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2"/>
    <w:rPr>
      <w:rFonts w:ascii="Segoe UI" w:hAnsi="Segoe UI" w:cs="Segoe UI"/>
      <w:color w:val="000000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A779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0458D3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58D3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6B5417"/>
    <w:rPr>
      <w:rFonts w:ascii="Segoe UI" w:eastAsia="Segoe UI" w:hAnsi="Segoe U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E116EC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basedOn w:val="Heading2"/>
    <w:link w:val="TableHeadingChar"/>
    <w:qFormat/>
    <w:rsid w:val="004C0BA4"/>
    <w:pPr>
      <w:keepNext w:val="0"/>
      <w:keepLines w:val="0"/>
      <w:spacing w:after="40" w:line="240" w:lineRule="auto"/>
      <w:outlineLvl w:val="9"/>
    </w:pPr>
    <w:rPr>
      <w:rFonts w:ascii="Segoe UI" w:eastAsia="Calibri" w:hAnsi="Segoe UI" w:cs="SegoePro-Semibold"/>
      <w:b/>
      <w:color w:val="ED7D31" w:themeColor="accent2"/>
      <w:szCs w:val="16"/>
    </w:rPr>
  </w:style>
  <w:style w:type="character" w:customStyle="1" w:styleId="TableHeadingChar">
    <w:name w:val="Table Heading Char"/>
    <w:basedOn w:val="Heading2Char"/>
    <w:link w:val="TableHeading"/>
    <w:rsid w:val="004C0BA4"/>
    <w:rPr>
      <w:rFonts w:ascii="Segoe UI" w:eastAsia="Calibri" w:hAnsi="Segoe UI" w:cs="SegoePro-Semibold"/>
      <w:b/>
      <w:color w:val="ED7D31" w:themeColor="accent2"/>
      <w:sz w:val="26"/>
      <w:szCs w:val="16"/>
      <w:lang w:eastAsia="ja-JP"/>
    </w:rPr>
  </w:style>
  <w:style w:type="paragraph" w:customStyle="1" w:styleId="TableBody">
    <w:name w:val="Table Body"/>
    <w:qFormat/>
    <w:rsid w:val="004C0BA4"/>
    <w:pPr>
      <w:numPr>
        <w:numId w:val="2"/>
      </w:numPr>
      <w:spacing w:before="80" w:after="40"/>
    </w:pPr>
    <w:rPr>
      <w:rFonts w:asciiTheme="minorHAnsi" w:eastAsiaTheme="minorEastAsia" w:hAnsiTheme="minorHAnsi" w:cstheme="minorBidi"/>
      <w:color w:val="000000" w:themeColor="text1"/>
      <w:szCs w:val="22"/>
      <w:lang w:eastAsia="ja-JP"/>
    </w:rPr>
  </w:style>
  <w:style w:type="character" w:customStyle="1" w:styleId="normaltextrun">
    <w:name w:val="normaltextrun"/>
    <w:basedOn w:val="DefaultParagraphFont"/>
    <w:rsid w:val="004C0BA4"/>
  </w:style>
  <w:style w:type="character" w:customStyle="1" w:styleId="eop">
    <w:name w:val="eop"/>
    <w:basedOn w:val="DefaultParagraphFont"/>
    <w:rsid w:val="004C0BA4"/>
  </w:style>
  <w:style w:type="paragraph" w:customStyle="1" w:styleId="paragraph">
    <w:name w:val="paragraph"/>
    <w:basedOn w:val="Normal"/>
    <w:rsid w:val="004C0B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0B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customStyle="1" w:styleId="xmsonormal">
    <w:name w:val="xmsonormal"/>
    <w:basedOn w:val="Normal"/>
    <w:rsid w:val="003278C7"/>
    <w:pPr>
      <w:spacing w:before="100" w:beforeAutospacing="1" w:after="100" w:afterAutospacing="1" w:line="240" w:lineRule="auto"/>
    </w:pPr>
    <w:rPr>
      <w:rFonts w:ascii="Calibri" w:eastAsiaTheme="minorHAnsi" w:hAnsi="Calibri" w:cs="Calibri"/>
      <w:color w:val="auto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77C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6604"/>
    <w:rPr>
      <w:color w:val="2B579A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03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82184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779"/>
    <w:rPr>
      <w:b/>
      <w:bCs/>
    </w:rPr>
  </w:style>
  <w:style w:type="paragraph" w:styleId="NoSpacing">
    <w:name w:val="No Spacing"/>
    <w:uiPriority w:val="1"/>
    <w:qFormat/>
    <w:rsid w:val="009A2779"/>
    <w:rPr>
      <w:rFonts w:ascii="Segoe Pro Light" w:hAnsi="Segoe Pro Light"/>
      <w:color w:val="000000"/>
      <w:sz w:val="18"/>
      <w:szCs w:val="24"/>
      <w:lang w:eastAsia="ja-JP"/>
    </w:rPr>
  </w:style>
  <w:style w:type="character" w:customStyle="1" w:styleId="ui-provider">
    <w:name w:val="ui-provider"/>
    <w:basedOn w:val="DefaultParagraphFont"/>
    <w:rsid w:val="002730D0"/>
  </w:style>
  <w:style w:type="character" w:styleId="FollowedHyperlink">
    <w:name w:val="FollowedHyperlink"/>
    <w:basedOn w:val="DefaultParagraphFont"/>
    <w:uiPriority w:val="99"/>
    <w:semiHidden/>
    <w:unhideWhenUsed/>
    <w:rsid w:val="00086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7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0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0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6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1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9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5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7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9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5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3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1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9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0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12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6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3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5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d\AppData\Local\Temp\Temp1_Agenda.zip\Agenda\Word\FY13%20Agenda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B92901C3-EF9B-47B5-A174-5DCB6A36E1E2}">
    <t:Anchor>
      <t:Comment id="763888635"/>
    </t:Anchor>
    <t:History>
      <t:Event id="{2FBEB27D-0EAC-4335-9B05-F4E18D0E101A}" time="2023-09-04T08:01:29.039Z">
        <t:Attribution userId="S::sansri@microsoft.com::47eb209f-b167-4c64-b0f0-6e9649a7a964" userProvider="AD" userName="Srikantan Sankaran"/>
        <t:Anchor>
          <t:Comment id="763888635"/>
        </t:Anchor>
        <t:Create/>
      </t:Event>
      <t:Event id="{468588E8-872D-4783-BA98-4577B12B1007}" time="2023-09-04T08:01:29.039Z">
        <t:Attribution userId="S::sansri@microsoft.com::47eb209f-b167-4c64-b0f0-6e9649a7a964" userProvider="AD" userName="Srikantan Sankaran"/>
        <t:Anchor>
          <t:Comment id="763888635"/>
        </t:Anchor>
        <t:Assign userId="S::swapnilb@microsoft.com::8f118fc0-2b46-4717-8658-cd200e998c43" userProvider="AD" userName="Swapnil Bhaidkar"/>
      </t:Event>
      <t:Event id="{93C2668A-F1D6-4D80-80A3-4861C70C8544}" time="2023-09-04T08:01:29.039Z">
        <t:Attribution userId="S::sansri@microsoft.com::47eb209f-b167-4c64-b0f0-6e9649a7a964" userProvider="AD" userName="Srikantan Sankaran"/>
        <t:Anchor>
          <t:Comment id="763888635"/>
        </t:Anchor>
        <t:SetTitle title="@Swapnil Bhaidkar - this topic needs to be the first for the day. It sets the tone for the day"/>
      </t:Event>
    </t:History>
  </t:Task>
  <t:Task id="{A53FB6E7-10D1-4537-BF77-5DF2CB4C3500}">
    <t:Anchor>
      <t:Comment id="698417283"/>
    </t:Anchor>
    <t:History>
      <t:Event id="{9B4059F7-F10F-4CA5-BD73-6CCEE9EB34F4}" time="2023-09-04T08:01:29.039Z">
        <t:Attribution userId="S::sansri@microsoft.com::47eb209f-b167-4c64-b0f0-6e9649a7a964" userProvider="AD" userName="Srikantan Sankaran"/>
        <t:Anchor>
          <t:Comment id="698417283"/>
        </t:Anchor>
        <t:Create/>
      </t:Event>
      <t:Event id="{4B1328DA-1E21-4512-BA7B-ABF2EA4B9F4B}" time="2023-09-04T08:01:29.039Z">
        <t:Attribution userId="S::sansri@microsoft.com::47eb209f-b167-4c64-b0f0-6e9649a7a964" userProvider="AD" userName="Srikantan Sankaran"/>
        <t:Anchor>
          <t:Comment id="698417283"/>
        </t:Anchor>
        <t:Assign userId="S::swapnilb@microsoft.com::8f118fc0-2b46-4717-8658-cd200e998c43" userProvider="AD" userName="Swapnil Bhaidkar"/>
      </t:Event>
      <t:Event id="{A5D5A89D-84CE-461A-88F6-F3BD8909505A}" time="2023-09-04T08:01:29.039Z">
        <t:Attribution userId="S::sansri@microsoft.com::47eb209f-b167-4c64-b0f0-6e9649a7a964" userProvider="AD" userName="Srikantan Sankaran"/>
        <t:Anchor>
          <t:Comment id="698417283"/>
        </t:Anchor>
        <t:SetTitle title="@Swapnil Bhaidkar - this topic needs to be the first for the day. It sets the tone for the day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0eeaf59-be83-472c-8e5b-1f45fa849769">
      <Terms xmlns="http://schemas.microsoft.com/office/infopath/2007/PartnerControls"/>
    </lcf76f155ced4ddcb4097134ff3c332f>
    <TaxCatchAll xmlns="230e9df3-be65-4c73-a93b-d1236ebd677e" xsi:nil="true"/>
    <MTC_x002d_Date xmlns="d0eeaf59-be83-472c-8e5b-1f45fa849769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135693F6D414488FE89389D18EF32" ma:contentTypeVersion="21" ma:contentTypeDescription="Create a new document." ma:contentTypeScope="" ma:versionID="bb434a665753679dfdf2e793c22917a8">
  <xsd:schema xmlns:xsd="http://www.w3.org/2001/XMLSchema" xmlns:xs="http://www.w3.org/2001/XMLSchema" xmlns:p="http://schemas.microsoft.com/office/2006/metadata/properties" xmlns:ns1="http://schemas.microsoft.com/sharepoint/v3" xmlns:ns2="d0eeaf59-be83-472c-8e5b-1f45fa849769" xmlns:ns3="f9c52ff8-8a23-46ba-8499-dc74e9f42d3f" xmlns:ns4="230e9df3-be65-4c73-a93b-d1236ebd677e" targetNamespace="http://schemas.microsoft.com/office/2006/metadata/properties" ma:root="true" ma:fieldsID="af16994b3177b213071089987b3cbe18" ns1:_="" ns2:_="" ns3:_="" ns4:_="">
    <xsd:import namespace="http://schemas.microsoft.com/sharepoint/v3"/>
    <xsd:import namespace="d0eeaf59-be83-472c-8e5b-1f45fa849769"/>
    <xsd:import namespace="f9c52ff8-8a23-46ba-8499-dc74e9f42d3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TC_x002d_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eaf59-be83-472c-8e5b-1f45fa849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TC_x002d_Date" ma:index="27" nillable="true" ma:displayName="MTC-Date" ma:description="Date for the MTC Session" ma:format="DateOnly" ma:internalName="MTC_x002d_Date">
      <xsd:simpleType>
        <xsd:restriction base="dms:DateTime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52ff8-8a23-46ba-8499-dc74e9f42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fbe39e6b-0731-4010-a5d8-2919a687a42c}" ma:internalName="TaxCatchAll" ma:showField="CatchAllData" ma:web="f9c52ff8-8a23-46ba-8499-dc74e9f42d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BB8E2-B8F7-4E27-8730-D11099CEDF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D166D2-DCEB-467C-A816-5332000280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0eeaf59-be83-472c-8e5b-1f45fa849769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7CB33AD-188F-4B3D-A5CC-14F24131810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CB5E5A2-FFDD-4FEC-83DB-F1C71666C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eeaf59-be83-472c-8e5b-1f45fa849769"/>
    <ds:schemaRef ds:uri="f9c52ff8-8a23-46ba-8499-dc74e9f42d3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8A9E0A-E09F-4DBA-AAF4-6569B19DC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FY13 Agenda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AstraZeneca</vt:lpstr>
    </vt:vector>
  </TitlesOfParts>
  <Company>L&amp;T Hydrocarbon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AstraZeneca</dc:title>
  <dc:subject/>
  <dc:creator>Shweta Gaur</dc:creator>
  <cp:keywords/>
  <dc:description/>
  <cp:lastModifiedBy>Srikantan Sankaran</cp:lastModifiedBy>
  <cp:revision>9</cp:revision>
  <cp:lastPrinted>2024-09-03T06:21:00Z</cp:lastPrinted>
  <dcterms:created xsi:type="dcterms:W3CDTF">2025-02-26T08:06:00Z</dcterms:created>
  <dcterms:modified xsi:type="dcterms:W3CDTF">2025-03-21T15:47:00Z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0x010100CF8135693F6D414488FE89389D18EF32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Ref">
    <vt:lpwstr>https://api.informationprotection.azure.com/api/72f988bf-86f1-41af-91ab-2d7cd011db47</vt:lpwstr>
  </property>
  <property fmtid="{D5CDD505-2E9C-101B-9397-08002B2CF9AE}" pid="6" name="MSIP_Label_f42aa342-8706-4288-bd11-ebb85995028c_DateCreated">
    <vt:lpwstr>2017-03-01T16:30:50.2150479+05:30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_NewReviewCycle">
    <vt:lpwstr/>
  </property>
  <property fmtid="{D5CDD505-2E9C-101B-9397-08002B2CF9AE}" pid="11" name="MediaServiceImageTags">
    <vt:lpwstr/>
  </property>
</Properties>
</file>